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80D" w:rsidRDefault="002D680D" w:rsidP="00123B8F">
      <w:pPr>
        <w:pStyle w:val="NoSpacing"/>
        <w:rPr>
          <w:lang w:val="en-US"/>
        </w:rPr>
      </w:pPr>
    </w:p>
    <w:p w:rsidR="002D680D" w:rsidRPr="00EE1D22" w:rsidRDefault="002D680D" w:rsidP="00123B8F">
      <w:pPr>
        <w:pStyle w:val="NoSpacing"/>
        <w:rPr>
          <w:b/>
          <w:bCs/>
        </w:rPr>
      </w:pPr>
      <w:r w:rsidRPr="00EE1D22">
        <w:rPr>
          <w:b/>
          <w:bCs/>
        </w:rPr>
        <w:t xml:space="preserve">Общее описание командной станции </w:t>
      </w:r>
      <w:r w:rsidRPr="00EE1D22">
        <w:rPr>
          <w:b/>
          <w:bCs/>
          <w:lang w:val="en-US"/>
        </w:rPr>
        <w:t>MD</w:t>
      </w:r>
      <w:r w:rsidRPr="00EE1D22">
        <w:rPr>
          <w:b/>
          <w:bCs/>
        </w:rPr>
        <w:t>_</w:t>
      </w:r>
      <w:r w:rsidRPr="00EE1D22">
        <w:rPr>
          <w:b/>
          <w:bCs/>
          <w:lang w:val="en-US"/>
        </w:rPr>
        <w:t>Prog</w:t>
      </w:r>
    </w:p>
    <w:p w:rsidR="002D680D" w:rsidRPr="00EE1D22" w:rsidRDefault="002D680D" w:rsidP="00123B8F">
      <w:pPr>
        <w:pStyle w:val="NoSpacing"/>
      </w:pPr>
    </w:p>
    <w:p w:rsidR="002D680D" w:rsidRDefault="002D680D" w:rsidP="00123B8F">
      <w:pPr>
        <w:pStyle w:val="NoSpacing"/>
      </w:pPr>
      <w:r>
        <w:t>В программе есть 2 модуля:</w:t>
      </w:r>
    </w:p>
    <w:p w:rsidR="002D680D" w:rsidRDefault="002D680D" w:rsidP="00123B8F">
      <w:pPr>
        <w:pStyle w:val="NoSpacing"/>
      </w:pPr>
    </w:p>
    <w:p w:rsidR="002D680D" w:rsidRDefault="002D680D" w:rsidP="006B4634">
      <w:pPr>
        <w:pStyle w:val="NoSpacing"/>
        <w:numPr>
          <w:ilvl w:val="0"/>
          <w:numId w:val="1"/>
        </w:numPr>
      </w:pPr>
      <w:r>
        <w:t>Интерфейс с юзером. Этот модуль обрабатывает контролы на форме и собирает информацию – какие кнопки нажал юзер, изменение адреса лока и движок скорости лока.</w:t>
      </w:r>
      <w:r>
        <w:br/>
        <w:t xml:space="preserve">Этот модуль на основании этих действий формирует </w:t>
      </w:r>
      <w:r>
        <w:rPr>
          <w:lang w:val="en-US"/>
        </w:rPr>
        <w:t>DCC</w:t>
      </w:r>
      <w:r w:rsidRPr="006B4634">
        <w:t xml:space="preserve"> </w:t>
      </w:r>
      <w:r>
        <w:t>команды и записывает их в буфер (массив команд)</w:t>
      </w:r>
    </w:p>
    <w:p w:rsidR="002D680D" w:rsidRDefault="002D680D" w:rsidP="006B4634">
      <w:pPr>
        <w:pStyle w:val="NoSpacing"/>
        <w:numPr>
          <w:ilvl w:val="0"/>
          <w:numId w:val="1"/>
        </w:numPr>
      </w:pPr>
      <w:r>
        <w:t xml:space="preserve">Интерфейс с программатором. Там есть таймер, он включается, когда юзер нажимает кнопку «включить станцию», этот таймер делает прерывания каждые 50мс. В прерывании рутина залезает в массив команд и смотрит – есть ли готовые </w:t>
      </w:r>
      <w:r>
        <w:rPr>
          <w:lang w:val="en-US"/>
        </w:rPr>
        <w:t>DCC</w:t>
      </w:r>
      <w:r w:rsidRPr="006B4634">
        <w:t xml:space="preserve"> </w:t>
      </w:r>
      <w:r>
        <w:t>команды, если нет, то ничего не происходит, если есть команда, то берем ее из массива команд и отправляем программатору.</w:t>
      </w:r>
    </w:p>
    <w:p w:rsidR="002D680D" w:rsidRDefault="002D680D" w:rsidP="002F2AFA">
      <w:pPr>
        <w:pStyle w:val="NoSpacing"/>
      </w:pPr>
    </w:p>
    <w:p w:rsidR="002D680D" w:rsidRDefault="002D680D" w:rsidP="002F2AFA">
      <w:pPr>
        <w:pStyle w:val="NoSpacing"/>
      </w:pPr>
      <w:r>
        <w:t>Массив команд – это не просто массив. Он состоит из 3-х частей, каждая из которых является массивом с командами:</w:t>
      </w:r>
    </w:p>
    <w:p w:rsidR="002D680D" w:rsidRDefault="002D680D" w:rsidP="002F2AFA">
      <w:pPr>
        <w:pStyle w:val="NoSpacing"/>
        <w:numPr>
          <w:ilvl w:val="0"/>
          <w:numId w:val="2"/>
        </w:numPr>
      </w:pPr>
      <w:r>
        <w:t>Массив приоритетных команд. Если в нем есть команда, то она отправляется в очередном прерывании таймера не зависимо от того есть ли какие то команды в других массивах. После передачи команда удаляется из массива.</w:t>
      </w:r>
    </w:p>
    <w:p w:rsidR="002D680D" w:rsidRDefault="002D680D" w:rsidP="00B07B30">
      <w:pPr>
        <w:pStyle w:val="NoSpacing"/>
        <w:numPr>
          <w:ilvl w:val="0"/>
          <w:numId w:val="2"/>
        </w:numPr>
      </w:pPr>
      <w:r>
        <w:t>Массив с командами аксессуарным декодерам (переключение стрелок). Он имеет меньший приоритет чем массив в п.1, но больший чем массив с локомотивными командами. После передачи команда удаляется из массива.</w:t>
      </w:r>
    </w:p>
    <w:p w:rsidR="002D680D" w:rsidRPr="001B4816" w:rsidRDefault="002D680D" w:rsidP="002F2AFA">
      <w:pPr>
        <w:pStyle w:val="NoSpacing"/>
        <w:numPr>
          <w:ilvl w:val="0"/>
          <w:numId w:val="2"/>
        </w:numPr>
      </w:pPr>
      <w:r>
        <w:t>Массив с командами для локомотивных декодеров. Низший приоритет. Рутина из прерывания таймера возьмет из него команду только если в 2-х предыдущих массивах ничего нет. После отправки команды программатору она не удаляется из массива. Таким образом</w:t>
      </w:r>
      <w:r w:rsidRPr="00EE2C64">
        <w:t>,</w:t>
      </w:r>
      <w:r>
        <w:t xml:space="preserve"> команды для лок декодеров циклически повторяются.</w:t>
      </w: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Pr="00EE1D22" w:rsidRDefault="002D680D" w:rsidP="001B4816">
      <w:pPr>
        <w:pStyle w:val="NoSpacing"/>
        <w:rPr>
          <w:b/>
          <w:bCs/>
        </w:rPr>
      </w:pPr>
      <w:r w:rsidRPr="00EE1D22">
        <w:rPr>
          <w:b/>
          <w:bCs/>
        </w:rPr>
        <w:t>Интерфейс с программатором</w:t>
      </w:r>
    </w:p>
    <w:p w:rsidR="002D680D" w:rsidRPr="00EE1D22" w:rsidRDefault="002D680D" w:rsidP="001B4816">
      <w:pPr>
        <w:pStyle w:val="NoSpacing"/>
      </w:pPr>
    </w:p>
    <w:p w:rsidR="002D680D" w:rsidRDefault="002D680D" w:rsidP="001B4816">
      <w:pPr>
        <w:pStyle w:val="NoSpacing"/>
      </w:pPr>
      <w:r>
        <w:t>Вот кусок кода из прерывания таймера, он определяет – какая команда сейчас будет отправлена программатору: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получить следующую команду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а есть приоритетные команды ?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Len=HiPriorDCCCommand.GetNextCommandAndDel((byte *)&amp;Command); //если в HiPriorDCCCommand есть команда - она скопируется в Command и удалится из списка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if( Len == 0xFF 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{// нет приоритетных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// берем команду для аксессуарных декодеров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>Len=AccDecoders.GetNextCommand((byte *)&amp;Command);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</w:t>
      </w:r>
      <w:r w:rsidRPr="00AA6231">
        <w:rPr>
          <w:rFonts w:ascii="Courier New" w:hAnsi="Courier New" w:cs="Courier New"/>
          <w:color w:val="0070C0"/>
        </w:rPr>
        <w:t>if( Len == 0xFF 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{// нет команд для аксессуарных декодеров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</w:t>
      </w:r>
      <w:r w:rsidRPr="00AA6231">
        <w:rPr>
          <w:rFonts w:ascii="Courier New" w:hAnsi="Courier New" w:cs="Courier New"/>
          <w:color w:val="0070C0"/>
          <w:lang w:val="en-US"/>
        </w:rPr>
        <w:t xml:space="preserve">// </w:t>
      </w:r>
      <w:r w:rsidRPr="00AA6231">
        <w:rPr>
          <w:rFonts w:ascii="Courier New" w:hAnsi="Courier New" w:cs="Courier New"/>
          <w:color w:val="0070C0"/>
        </w:rPr>
        <w:t>берем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обычную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Len=Decoders.GetNextCommand((byte *)&amp;Command);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</w:t>
      </w:r>
      <w:r w:rsidRPr="00AA6231">
        <w:rPr>
          <w:rFonts w:ascii="Courier New" w:hAnsi="Courier New" w:cs="Courier New"/>
          <w:color w:val="0070C0"/>
        </w:rPr>
        <w:t>}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}</w:t>
      </w:r>
    </w:p>
    <w:p w:rsidR="002D680D" w:rsidRDefault="002D680D" w:rsidP="001B4816">
      <w:pPr>
        <w:pStyle w:val="NoSpacing"/>
      </w:pPr>
      <w:r>
        <w:t xml:space="preserve">В результате его выполнения в буфере </w:t>
      </w:r>
    </w:p>
    <w:p w:rsidR="002D680D" w:rsidRPr="00EE1D22" w:rsidRDefault="002D680D" w:rsidP="001B4816">
      <w:pPr>
        <w:pStyle w:val="NoSpacing"/>
        <w:rPr>
          <w:color w:val="0070C0"/>
          <w:lang w:val="en-US"/>
        </w:rPr>
      </w:pPr>
      <w:r w:rsidRPr="00EE1D22">
        <w:rPr>
          <w:color w:val="0070C0"/>
          <w:lang w:val="en-US"/>
        </w:rPr>
        <w:t>byte Command[MAX_BYTES_IN_COMMAND];</w:t>
      </w:r>
    </w:p>
    <w:p w:rsidR="002D680D" w:rsidRPr="00EE1D22" w:rsidRDefault="002D680D" w:rsidP="001B4816">
      <w:pPr>
        <w:pStyle w:val="NoSpacing"/>
      </w:pPr>
      <w:r>
        <w:t>мы получаем команду для передачи сейчас.</w:t>
      </w: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Pr="00EE1D22" w:rsidRDefault="002D680D" w:rsidP="001B4816">
      <w:pPr>
        <w:pStyle w:val="NoSpacing"/>
      </w:pPr>
      <w:r>
        <w:t xml:space="preserve">Эти байты соответствуют байтам </w:t>
      </w:r>
      <w:r>
        <w:rPr>
          <w:lang w:val="en-US"/>
        </w:rPr>
        <w:t>DCC</w:t>
      </w:r>
      <w:r w:rsidRPr="00EE1D22">
        <w:t xml:space="preserve"> </w:t>
      </w:r>
      <w:r>
        <w:t>команды 1 в 1, за исключение того, что отсутствует контрольная сумма (ее будет считать сам программатор перед передачей команды на выход станции)</w:t>
      </w: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  <w:r>
        <w:t>Ниже рутина, которая отправляет эти байты программатору, она добавляет в начало пакета 2 байта:</w:t>
      </w:r>
    </w:p>
    <w:p w:rsidR="002D680D" w:rsidRDefault="002D680D" w:rsidP="00EE1D22">
      <w:pPr>
        <w:pStyle w:val="NoSpacing"/>
        <w:numPr>
          <w:ilvl w:val="0"/>
          <w:numId w:val="3"/>
        </w:numPr>
      </w:pPr>
      <w:r>
        <w:t>код</w:t>
      </w:r>
      <w:r w:rsidRPr="00244066">
        <w:t xml:space="preserve"> </w:t>
      </w:r>
      <w:r>
        <w:t>команды</w:t>
      </w:r>
      <w:r w:rsidRPr="00244066">
        <w:t xml:space="preserve">: </w:t>
      </w:r>
      <w:r w:rsidRPr="00EE1D22">
        <w:rPr>
          <w:color w:val="0070C0"/>
          <w:lang w:val="en-US"/>
        </w:rPr>
        <w:t>PR</w:t>
      </w:r>
      <w:r w:rsidRPr="00244066">
        <w:rPr>
          <w:color w:val="0070C0"/>
        </w:rPr>
        <w:t>_</w:t>
      </w:r>
      <w:r w:rsidRPr="00EE1D22">
        <w:rPr>
          <w:color w:val="0070C0"/>
          <w:lang w:val="en-US"/>
        </w:rPr>
        <w:t>OPCODE</w:t>
      </w:r>
      <w:r w:rsidRPr="00244066">
        <w:rPr>
          <w:color w:val="0070C0"/>
        </w:rPr>
        <w:t>_</w:t>
      </w:r>
      <w:r w:rsidRPr="00EE1D22">
        <w:rPr>
          <w:color w:val="0070C0"/>
          <w:lang w:val="en-US"/>
        </w:rPr>
        <w:t>OM</w:t>
      </w:r>
      <w:r w:rsidRPr="00244066">
        <w:rPr>
          <w:color w:val="0070C0"/>
        </w:rPr>
        <w:t>_</w:t>
      </w:r>
      <w:r w:rsidRPr="00EE1D22">
        <w:rPr>
          <w:color w:val="0070C0"/>
          <w:lang w:val="en-US"/>
        </w:rPr>
        <w:t>COMMAND</w:t>
      </w:r>
      <w:r w:rsidRPr="00244066">
        <w:rPr>
          <w:color w:val="0070C0"/>
        </w:rPr>
        <w:t xml:space="preserve"> </w:t>
      </w:r>
      <w:r w:rsidRPr="00244066">
        <w:t>(значение констант в конце документа)</w:t>
      </w:r>
    </w:p>
    <w:p w:rsidR="002D680D" w:rsidRPr="00244066" w:rsidRDefault="002D680D" w:rsidP="00EE1D22">
      <w:pPr>
        <w:pStyle w:val="NoSpacing"/>
        <w:numPr>
          <w:ilvl w:val="0"/>
          <w:numId w:val="3"/>
        </w:numPr>
      </w:pPr>
      <w:r>
        <w:t>кол-во байт в этом пакете включая эти 2 байта заголовка.</w:t>
      </w:r>
    </w:p>
    <w:p w:rsidR="002D680D" w:rsidRPr="00244066" w:rsidRDefault="002D680D" w:rsidP="001B4816">
      <w:pPr>
        <w:pStyle w:val="NoSpacing"/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byte *Command, там байты DCC команды БЕЗ PR_OPCODE_OM_COMMAND и без 2-го байта длинны посылки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byte Len - количество байт в Command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PROG::OP_Mode_Command(byte *Command, byte Len)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char Comm[10];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byte AckProgrammer=0xff;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DWORD cntr=0xff;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unsigned int tmp,tmp1;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LPVOID lpMsgBuf;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</w:t>
      </w:r>
      <w:r w:rsidRPr="00AA6231">
        <w:rPr>
          <w:rFonts w:ascii="Courier New" w:hAnsi="Courier New" w:cs="Courier New"/>
          <w:color w:val="0070C0"/>
        </w:rPr>
        <w:t>проверяем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готовность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программера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if( 0!=check_programmer_ready() 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return -1;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очистить внутренние буфера и отменить все операции ввода/вывода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очистка добавлена 24.08.2010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// </w:t>
      </w:r>
      <w:r w:rsidRPr="00AA6231">
        <w:rPr>
          <w:rFonts w:ascii="Courier New" w:hAnsi="Courier New" w:cs="Courier New"/>
          <w:color w:val="0070C0"/>
          <w:lang w:val="en-US"/>
        </w:rPr>
        <w:t>PurgeComm</w:t>
      </w:r>
      <w:r w:rsidRPr="00AA6231">
        <w:rPr>
          <w:rFonts w:ascii="Courier New" w:hAnsi="Courier New" w:cs="Courier New"/>
          <w:color w:val="0070C0"/>
        </w:rPr>
        <w:t>(</w:t>
      </w:r>
      <w:r w:rsidRPr="00AA6231">
        <w:rPr>
          <w:rFonts w:ascii="Courier New" w:hAnsi="Courier New" w:cs="Courier New"/>
          <w:color w:val="0070C0"/>
          <w:lang w:val="en-US"/>
        </w:rPr>
        <w:t>ComPort</w:t>
      </w:r>
      <w:r w:rsidRPr="00AA6231">
        <w:rPr>
          <w:rFonts w:ascii="Courier New" w:hAnsi="Courier New" w:cs="Courier New"/>
          <w:color w:val="0070C0"/>
        </w:rPr>
        <w:t>,</w:t>
      </w:r>
      <w:r w:rsidRPr="00AA6231">
        <w:rPr>
          <w:rFonts w:ascii="Courier New" w:hAnsi="Courier New" w:cs="Courier New"/>
          <w:color w:val="0070C0"/>
          <w:lang w:val="en-US"/>
        </w:rPr>
        <w:t>PURGE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TXCLEAR</w:t>
      </w:r>
      <w:r w:rsidRPr="00AA6231">
        <w:rPr>
          <w:rFonts w:ascii="Courier New" w:hAnsi="Courier New" w:cs="Courier New"/>
          <w:color w:val="0070C0"/>
        </w:rPr>
        <w:t xml:space="preserve"> | </w:t>
      </w:r>
      <w:r w:rsidRPr="00AA6231">
        <w:rPr>
          <w:rFonts w:ascii="Courier New" w:hAnsi="Courier New" w:cs="Courier New"/>
          <w:color w:val="0070C0"/>
          <w:lang w:val="en-US"/>
        </w:rPr>
        <w:t>PURGE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RXCLEAR</w:t>
      </w:r>
      <w:r w:rsidRPr="00AA6231">
        <w:rPr>
          <w:rFonts w:ascii="Courier New" w:hAnsi="Courier New" w:cs="Courier New"/>
          <w:color w:val="0070C0"/>
        </w:rPr>
        <w:t xml:space="preserve"> | </w:t>
      </w:r>
      <w:r w:rsidRPr="00AA6231">
        <w:rPr>
          <w:rFonts w:ascii="Courier New" w:hAnsi="Courier New" w:cs="Courier New"/>
          <w:color w:val="0070C0"/>
          <w:lang w:val="en-US"/>
        </w:rPr>
        <w:t>PURGE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TXABORT</w:t>
      </w:r>
      <w:r w:rsidRPr="00AA6231">
        <w:rPr>
          <w:rFonts w:ascii="Courier New" w:hAnsi="Courier New" w:cs="Courier New"/>
          <w:color w:val="0070C0"/>
        </w:rPr>
        <w:t xml:space="preserve"> | </w:t>
      </w:r>
      <w:r w:rsidRPr="00AA6231">
        <w:rPr>
          <w:rFonts w:ascii="Courier New" w:hAnsi="Courier New" w:cs="Courier New"/>
          <w:color w:val="0070C0"/>
          <w:lang w:val="en-US"/>
        </w:rPr>
        <w:t>PURGE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RXABORT</w:t>
      </w:r>
      <w:r w:rsidRPr="00AA6231">
        <w:rPr>
          <w:rFonts w:ascii="Courier New" w:hAnsi="Courier New" w:cs="Courier New"/>
          <w:color w:val="0070C0"/>
        </w:rPr>
        <w:t xml:space="preserve"> 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до отправки команды поставить на чтение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ResetEvent(MOvr1-&gt;hEvent);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ReadFile(ComPort,&amp;AckProgrammer,1,&amp;cntr,MOvr1);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отправить команду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Comm[0]=PR_OPCODE_OM_COMMAND;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Comm[1]=Len+2; // количество байт в посылке - это для программера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memcpy(&amp;(Comm[2]),Command,Len);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Comm[2]=LocAddr;         // 1-</w:t>
      </w:r>
      <w:r w:rsidRPr="00AA6231">
        <w:rPr>
          <w:rFonts w:ascii="Courier New" w:hAnsi="Courier New" w:cs="Courier New"/>
          <w:color w:val="0070C0"/>
        </w:rPr>
        <w:t>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  <w:r w:rsidRPr="00AA6231">
        <w:rPr>
          <w:rFonts w:ascii="Courier New" w:hAnsi="Courier New" w:cs="Courier New"/>
          <w:color w:val="0070C0"/>
          <w:lang w:val="en-US"/>
        </w:rPr>
        <w:t xml:space="preserve"> DCC </w:t>
      </w:r>
      <w:r w:rsidRPr="00AA6231">
        <w:rPr>
          <w:rFonts w:ascii="Courier New" w:hAnsi="Courier New" w:cs="Courier New"/>
          <w:color w:val="0070C0"/>
        </w:rPr>
        <w:t>команды</w:t>
      </w:r>
      <w:r w:rsidRPr="00AA6231">
        <w:rPr>
          <w:rFonts w:ascii="Courier New" w:hAnsi="Courier New" w:cs="Courier New"/>
          <w:color w:val="0070C0"/>
          <w:lang w:val="en-US"/>
        </w:rPr>
        <w:t xml:space="preserve"> (0AAA.AAAA)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Comm[3]=0x62;            // 2-</w:t>
      </w:r>
      <w:r w:rsidRPr="00AA6231">
        <w:rPr>
          <w:rFonts w:ascii="Courier New" w:hAnsi="Courier New" w:cs="Courier New"/>
          <w:color w:val="0070C0"/>
        </w:rPr>
        <w:t>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  <w:r w:rsidRPr="00AA6231">
        <w:rPr>
          <w:rFonts w:ascii="Courier New" w:hAnsi="Courier New" w:cs="Courier New"/>
          <w:color w:val="0070C0"/>
          <w:lang w:val="en-US"/>
        </w:rPr>
        <w:t xml:space="preserve"> DCC </w:t>
      </w:r>
      <w:r w:rsidRPr="00AA6231">
        <w:rPr>
          <w:rFonts w:ascii="Courier New" w:hAnsi="Courier New" w:cs="Courier New"/>
          <w:color w:val="0070C0"/>
        </w:rPr>
        <w:t>команды</w:t>
      </w:r>
      <w:r w:rsidRPr="00AA6231">
        <w:rPr>
          <w:rFonts w:ascii="Courier New" w:hAnsi="Courier New" w:cs="Courier New"/>
          <w:color w:val="0070C0"/>
          <w:lang w:val="en-US"/>
        </w:rPr>
        <w:t xml:space="preserve"> (01DHSSSS)  D-Direction, H-HeadLight, SSSS-Speed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SendBytesToCOM(Comm,Comm[1]);  // отправить байты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ждем подтверждения приема команды от программера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tmp = WaitForSingleObject(MOvr1-&gt;hEvent,1000);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ResetEvent(MOvr1-&gt;hEvent);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очистить внутренние буфера и отменить все операции ввода/вывода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</w:t>
      </w:r>
      <w:r w:rsidRPr="00AA6231">
        <w:rPr>
          <w:rFonts w:ascii="Courier New" w:hAnsi="Courier New" w:cs="Courier New"/>
          <w:color w:val="0070C0"/>
          <w:lang w:val="en-US"/>
        </w:rPr>
        <w:t>PurgeComm(ComPort,PURGE_TXCLEAR | PURGE_RXCLEAR | PURGE_TXABORT | PURGE_RXABORT 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if( WAIT_OBJECT_0 != tmp 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{// нет подтверждения от программера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ab/>
        <w:t>INFO("OP_Mode_Command-&gt;Нет подтверждения от программера")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        </w:t>
      </w:r>
      <w:r w:rsidRPr="00AA6231">
        <w:rPr>
          <w:rFonts w:ascii="Courier New" w:hAnsi="Courier New" w:cs="Courier New"/>
          <w:color w:val="0070C0"/>
          <w:lang w:val="en-US"/>
        </w:rPr>
        <w:t>tmp1 = GetLastError();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FormatMessage(FORMAT_MESSAGE_ALLOCATE_BUFFER | FORMAT_MESSAGE_FROM_SYSTEM,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NULL, tmp1, MAKELANGID(LANG_NEUTRAL, SUBLANG_DEFAULT), // Default language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  <w:t xml:space="preserve"> (LPTSTR) &amp;lpMsgBuf, 0, NULL);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INFO("GetLastError: "+AnsiString(tmp1)+" - "+(const char *)lpMsgBuf)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SetLastError(0);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return -1;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}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AckProgrammer != PR_ACK_DCC_STOP 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{// нет подтверждения приема посылки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INFO("PROG::OP_Mode_Command-&gt;Вместо подтверждения приема команды получен байт: 0x" + IntToHex(AckProgrammer,2) 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>return -1;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INFO("OP_Mode_Command-&gt;Programmer </w:t>
      </w:r>
      <w:r w:rsidRPr="00AA6231">
        <w:rPr>
          <w:rFonts w:ascii="Courier New" w:hAnsi="Courier New" w:cs="Courier New"/>
          <w:color w:val="0070C0"/>
        </w:rPr>
        <w:t>принял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команду</w:t>
      </w:r>
      <w:r w:rsidRPr="00AA6231">
        <w:rPr>
          <w:rFonts w:ascii="Courier New" w:hAnsi="Courier New" w:cs="Courier New"/>
          <w:color w:val="0070C0"/>
          <w:lang w:val="en-US"/>
        </w:rPr>
        <w:t>")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return 0; // ok</w:t>
      </w: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1D22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}</w:t>
      </w:r>
    </w:p>
    <w:p w:rsidR="002D680D" w:rsidRPr="00EE2C64" w:rsidRDefault="002D680D" w:rsidP="001B4816">
      <w:pPr>
        <w:pStyle w:val="NoSpacing"/>
        <w:rPr>
          <w:lang w:val="en-US"/>
        </w:rPr>
      </w:pPr>
    </w:p>
    <w:p w:rsidR="002D680D" w:rsidRPr="00EE2C64" w:rsidRDefault="002D680D" w:rsidP="001B4816">
      <w:pPr>
        <w:pStyle w:val="NoSpacing"/>
        <w:rPr>
          <w:lang w:val="en-US"/>
        </w:rPr>
      </w:pPr>
      <w:r>
        <w:t>Здесь</w:t>
      </w:r>
      <w:r w:rsidRPr="00EE2C64">
        <w:rPr>
          <w:lang w:val="en-US"/>
        </w:rPr>
        <w:t xml:space="preserve"> </w:t>
      </w:r>
      <w:r>
        <w:t>используется</w:t>
      </w:r>
      <w:r w:rsidRPr="00EE2C64">
        <w:rPr>
          <w:lang w:val="en-US"/>
        </w:rPr>
        <w:t xml:space="preserve"> </w:t>
      </w:r>
      <w:r>
        <w:t>простенькая</w:t>
      </w:r>
      <w:r w:rsidRPr="00EE2C64">
        <w:rPr>
          <w:lang w:val="en-US"/>
        </w:rPr>
        <w:t xml:space="preserve"> </w:t>
      </w:r>
      <w:r>
        <w:t>рутина</w:t>
      </w:r>
      <w:r w:rsidRPr="00EE2C64">
        <w:rPr>
          <w:lang w:val="en-US"/>
        </w:rPr>
        <w:t xml:space="preserve"> </w:t>
      </w:r>
      <w:r w:rsidRPr="00EE1D22">
        <w:rPr>
          <w:color w:val="0070C0"/>
          <w:lang w:val="en-US"/>
        </w:rPr>
        <w:t>check</w:t>
      </w:r>
      <w:r w:rsidRPr="00EE2C64">
        <w:rPr>
          <w:color w:val="0070C0"/>
          <w:lang w:val="en-US"/>
        </w:rPr>
        <w:t>_</w:t>
      </w:r>
      <w:r w:rsidRPr="00EE1D22">
        <w:rPr>
          <w:color w:val="0070C0"/>
          <w:lang w:val="en-US"/>
        </w:rPr>
        <w:t>programmer</w:t>
      </w:r>
      <w:r w:rsidRPr="00EE2C64">
        <w:rPr>
          <w:color w:val="0070C0"/>
          <w:lang w:val="en-US"/>
        </w:rPr>
        <w:t>_</w:t>
      </w:r>
      <w:r w:rsidRPr="00EE1D22">
        <w:rPr>
          <w:color w:val="0070C0"/>
          <w:lang w:val="en-US"/>
        </w:rPr>
        <w:t>ready</w:t>
      </w:r>
      <w:r w:rsidRPr="00EE2C64">
        <w:rPr>
          <w:color w:val="0070C0"/>
          <w:lang w:val="en-US"/>
        </w:rPr>
        <w:t>()</w:t>
      </w:r>
    </w:p>
    <w:p w:rsidR="002D680D" w:rsidRDefault="002D680D" w:rsidP="001B4816">
      <w:pPr>
        <w:pStyle w:val="NoSpacing"/>
      </w:pPr>
      <w:r>
        <w:t>Она вызывается каждый раз перед отправкой любого пакета программатору, вот ее код: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//___________________________________________________________________________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проверяем готовность программера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шлем PR_READY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ждем в ответ PR_ACK_DCC_READY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PROG::check_programmer_ready(void)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char Comm[10];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byte AckProgrammer=0;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DWORD cntr=0xff;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unsigned int tmp,tmp1,nTry=0;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LPVOID lpMsgBuf;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очистить внутренние буфера и отменить все операции ввода/вывода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</w:t>
      </w:r>
      <w:r w:rsidRPr="00AA6231">
        <w:rPr>
          <w:rFonts w:ascii="Courier New" w:hAnsi="Courier New" w:cs="Courier New"/>
          <w:color w:val="0070C0"/>
          <w:lang w:val="en-US"/>
        </w:rPr>
        <w:t>PurgeComm(ComPort,PURGE_TXCLEAR | PURGE_RXCLEAR | PURGE_TXABORT | PURGE_RXABORT 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while</w:t>
      </w:r>
      <w:r w:rsidRPr="00AA6231">
        <w:rPr>
          <w:rFonts w:ascii="Courier New" w:hAnsi="Courier New" w:cs="Courier New"/>
          <w:color w:val="0070C0"/>
        </w:rPr>
        <w:t xml:space="preserve">( </w:t>
      </w:r>
      <w:r w:rsidRPr="00AA6231">
        <w:rPr>
          <w:rFonts w:ascii="Courier New" w:hAnsi="Courier New" w:cs="Courier New"/>
          <w:color w:val="0070C0"/>
          <w:lang w:val="en-US"/>
        </w:rPr>
        <w:t>nTry</w:t>
      </w:r>
      <w:r w:rsidRPr="00AA6231">
        <w:rPr>
          <w:rFonts w:ascii="Courier New" w:hAnsi="Courier New" w:cs="Courier New"/>
          <w:color w:val="0070C0"/>
        </w:rPr>
        <w:t>&lt;20)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// до отправки команды поставить на чтение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>ResetEvent(MOvr1-&gt;hEvent);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ReadFile(ComPort,&amp;AckProgrammer,1,&amp;cntr,MOvr1); //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</w:t>
      </w:r>
      <w:r w:rsidRPr="00AA6231">
        <w:rPr>
          <w:rFonts w:ascii="Courier New" w:hAnsi="Courier New" w:cs="Courier New"/>
          <w:color w:val="0070C0"/>
        </w:rPr>
        <w:t>// отправить команду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Comm[0]=PR_READY;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Comm[1]=2; // количество байт в посылке - это для программера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SendBytesToCOM(Comm,Comm[1]);  // отправить байты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// ждем приема от программера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>tmp = WaitForSingleObject(MOvr1-&gt;hEvent,200);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ResetEvent(MOvr1-&gt;hEvent);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// очистить внутренние буфера и отменить все операции ввода/вывода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</w:t>
      </w:r>
      <w:r w:rsidRPr="00AA6231">
        <w:rPr>
          <w:rFonts w:ascii="Courier New" w:hAnsi="Courier New" w:cs="Courier New"/>
          <w:color w:val="0070C0"/>
          <w:lang w:val="en-US"/>
        </w:rPr>
        <w:t>PurgeComm(ComPort,PURGE_TXCLEAR | PURGE_RXCLEAR | PURGE_TXABORT | PURGE_RXABORT 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</w:t>
      </w:r>
      <w:r w:rsidRPr="00AA6231">
        <w:rPr>
          <w:rFonts w:ascii="Courier New" w:hAnsi="Courier New" w:cs="Courier New"/>
          <w:color w:val="0070C0"/>
        </w:rPr>
        <w:t>if( WAIT_OBJECT_0 != tmp 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ab/>
        <w:t>{// нет подтверждения от программера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ab/>
        <w:t xml:space="preserve"> INFO("check_programmer_ready-&gt;Нет подтверждения от программера")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>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else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{// </w:t>
      </w:r>
      <w:r w:rsidRPr="00AA6231">
        <w:rPr>
          <w:rFonts w:ascii="Courier New" w:hAnsi="Courier New" w:cs="Courier New"/>
          <w:color w:val="0070C0"/>
        </w:rPr>
        <w:t>что</w:t>
      </w:r>
      <w:r w:rsidRPr="00AA6231">
        <w:rPr>
          <w:rFonts w:ascii="Courier New" w:hAnsi="Courier New" w:cs="Courier New"/>
          <w:color w:val="0070C0"/>
          <w:lang w:val="en-US"/>
        </w:rPr>
        <w:t>-</w:t>
      </w:r>
      <w:r w:rsidRPr="00AA6231">
        <w:rPr>
          <w:rFonts w:ascii="Courier New" w:hAnsi="Courier New" w:cs="Courier New"/>
          <w:color w:val="0070C0"/>
        </w:rPr>
        <w:t>то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принято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if( AckProgrammer == PR_ACK_DCC_READY 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{// </w:t>
      </w:r>
      <w:r w:rsidRPr="00AA6231">
        <w:rPr>
          <w:rFonts w:ascii="Courier New" w:hAnsi="Courier New" w:cs="Courier New"/>
          <w:color w:val="0070C0"/>
        </w:rPr>
        <w:t>программер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готов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 INFO("check_programmer_ready-&gt;Programmer </w:t>
      </w:r>
      <w:r w:rsidRPr="00AA6231">
        <w:rPr>
          <w:rFonts w:ascii="Courier New" w:hAnsi="Courier New" w:cs="Courier New"/>
          <w:color w:val="0070C0"/>
        </w:rPr>
        <w:t>готов</w:t>
      </w:r>
      <w:r w:rsidRPr="00AA6231">
        <w:rPr>
          <w:rFonts w:ascii="Courier New" w:hAnsi="Courier New" w:cs="Courier New"/>
          <w:color w:val="0070C0"/>
          <w:lang w:val="en-US"/>
        </w:rPr>
        <w:t>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 return</w:t>
      </w:r>
      <w:r w:rsidRPr="00AA6231">
        <w:rPr>
          <w:rFonts w:ascii="Courier New" w:hAnsi="Courier New" w:cs="Courier New"/>
          <w:color w:val="0070C0"/>
        </w:rPr>
        <w:t xml:space="preserve"> 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ab/>
        <w:t xml:space="preserve">  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ab/>
        <w:t xml:space="preserve">// принято не </w:t>
      </w:r>
      <w:r w:rsidRPr="00AA6231">
        <w:rPr>
          <w:rFonts w:ascii="Courier New" w:hAnsi="Courier New" w:cs="Courier New"/>
          <w:color w:val="0070C0"/>
          <w:lang w:val="en-US"/>
        </w:rPr>
        <w:t>PR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ACK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DCC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READY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ab/>
        <w:t>// а может это перегрузка ?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ab/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if( AckProgrammer == PR_OVERLOAD 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{// </w:t>
      </w:r>
      <w:r w:rsidRPr="00AA6231">
        <w:rPr>
          <w:rFonts w:ascii="Courier New" w:hAnsi="Courier New" w:cs="Courier New"/>
          <w:color w:val="0070C0"/>
        </w:rPr>
        <w:t>да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 INFO("")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 INFO("--------------- OVERLOAD -----------------------")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 INFO("")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 OnDetectOverload();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  return OVERLOAD_RETURN_CODE;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nTry++;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 // </w:t>
      </w:r>
      <w:r w:rsidRPr="00AA6231">
        <w:rPr>
          <w:rFonts w:ascii="Courier New" w:hAnsi="Courier New" w:cs="Courier New"/>
          <w:color w:val="0070C0"/>
        </w:rPr>
        <w:t>от</w:t>
      </w:r>
      <w:r w:rsidRPr="00AA6231">
        <w:rPr>
          <w:rFonts w:ascii="Courier New" w:hAnsi="Courier New" w:cs="Courier New"/>
          <w:color w:val="0070C0"/>
          <w:lang w:val="en-US"/>
        </w:rPr>
        <w:t xml:space="preserve"> while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INFO("check_programmer_ready-&gt;Programmer </w:t>
      </w:r>
      <w:r w:rsidRPr="00AA6231">
        <w:rPr>
          <w:rFonts w:ascii="Courier New" w:hAnsi="Courier New" w:cs="Courier New"/>
          <w:color w:val="0070C0"/>
        </w:rPr>
        <w:t>НЕ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готов</w:t>
      </w:r>
      <w:r w:rsidRPr="00AA6231">
        <w:rPr>
          <w:rFonts w:ascii="Courier New" w:hAnsi="Courier New" w:cs="Courier New"/>
          <w:color w:val="0070C0"/>
          <w:lang w:val="en-US"/>
        </w:rPr>
        <w:t xml:space="preserve"> !!!!!!!!")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Form1-&gt;Programmer_Edit-&gt;Text="Нет связи с программатором";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return -1; // программер не готов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</w:rPr>
      </w:pPr>
      <w:r w:rsidRPr="00AA6231">
        <w:rPr>
          <w:rFonts w:ascii="Courier New" w:hAnsi="Courier New" w:cs="Courier New"/>
          <w:color w:val="0070C0"/>
        </w:rPr>
        <w:t>}</w:t>
      </w:r>
    </w:p>
    <w:p w:rsidR="002D680D" w:rsidRDefault="002D680D" w:rsidP="001B4816">
      <w:pPr>
        <w:pStyle w:val="NoSpacing"/>
      </w:pPr>
    </w:p>
    <w:p w:rsidR="002D680D" w:rsidRPr="00B07B30" w:rsidRDefault="002D680D" w:rsidP="001B4816">
      <w:pPr>
        <w:pStyle w:val="NoSpacing"/>
      </w:pPr>
      <w:r>
        <w:t xml:space="preserve">Формат </w:t>
      </w:r>
      <w:r>
        <w:rPr>
          <w:lang w:val="en-US"/>
        </w:rPr>
        <w:t>DCC</w:t>
      </w:r>
      <w:r w:rsidRPr="00B07B30">
        <w:t xml:space="preserve"> </w:t>
      </w:r>
      <w:r>
        <w:t xml:space="preserve">команд смотрите на сайте </w:t>
      </w:r>
      <w:r>
        <w:rPr>
          <w:lang w:val="en-US"/>
        </w:rPr>
        <w:t>NMRA</w:t>
      </w:r>
      <w:r w:rsidRPr="00B07B30">
        <w:t>.</w:t>
      </w:r>
      <w:r>
        <w:rPr>
          <w:lang w:val="en-US"/>
        </w:rPr>
        <w:t>org</w:t>
      </w: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Pr="00EE1D22" w:rsidRDefault="002D680D" w:rsidP="001B4816">
      <w:pPr>
        <w:pStyle w:val="NoSpacing"/>
      </w:pPr>
    </w:p>
    <w:p w:rsidR="002D680D" w:rsidRDefault="002D680D" w:rsidP="001B4816">
      <w:pPr>
        <w:pStyle w:val="NoSpacing"/>
      </w:pPr>
    </w:p>
    <w:p w:rsidR="002D680D" w:rsidRPr="00EE1D22" w:rsidRDefault="002D680D" w:rsidP="001B4816">
      <w:pPr>
        <w:pStyle w:val="NoSpacing"/>
        <w:rPr>
          <w:b/>
          <w:bCs/>
        </w:rPr>
      </w:pPr>
      <w:r w:rsidRPr="00EE1D22">
        <w:rPr>
          <w:b/>
          <w:bCs/>
        </w:rPr>
        <w:t>Интерфейс с юзером</w:t>
      </w:r>
    </w:p>
    <w:p w:rsidR="002D680D" w:rsidRPr="00EE1D22" w:rsidRDefault="002D680D" w:rsidP="001B4816">
      <w:pPr>
        <w:pStyle w:val="NoSpacing"/>
      </w:pPr>
    </w:p>
    <w:p w:rsidR="002D680D" w:rsidRDefault="002D680D" w:rsidP="001B4816">
      <w:pPr>
        <w:pStyle w:val="NoSpacing"/>
      </w:pPr>
      <w:r>
        <w:t>Ниже кусок кода, который вызывается, когда юзер изменил скорость лока или нажал какую то функциональную кнопку.</w:t>
      </w:r>
    </w:p>
    <w:p w:rsidR="002D680D" w:rsidRDefault="002D680D" w:rsidP="001B4816">
      <w:pPr>
        <w:pStyle w:val="NoSpacing"/>
      </w:pPr>
      <w:r>
        <w:t xml:space="preserve">Этот код опрашивает все контролы на форме, относящиеся к этому локу и формирует </w:t>
      </w:r>
      <w:r>
        <w:rPr>
          <w:lang w:val="en-US"/>
        </w:rPr>
        <w:t>DCC</w:t>
      </w:r>
      <w:r w:rsidRPr="001B4816">
        <w:t xml:space="preserve"> </w:t>
      </w:r>
      <w:r>
        <w:t>команды этому локу.</w:t>
      </w:r>
    </w:p>
    <w:p w:rsidR="002D680D" w:rsidRDefault="002D680D" w:rsidP="001B4816">
      <w:pPr>
        <w:pStyle w:val="NoSpacing"/>
      </w:pPr>
      <w:r>
        <w:t>Команды формируются в промежуточных буферах.</w:t>
      </w:r>
    </w:p>
    <w:p w:rsidR="002D680D" w:rsidRDefault="002D680D" w:rsidP="001B4816">
      <w:pPr>
        <w:pStyle w:val="NoSpacing"/>
      </w:pPr>
    </w:p>
    <w:p w:rsidR="002D680D" w:rsidRPr="001B4816" w:rsidRDefault="002D680D" w:rsidP="001B4816">
      <w:pPr>
        <w:pStyle w:val="NoSpacing"/>
      </w:pPr>
      <w:r>
        <w:t>Здесь 4 рутины, одна – отвечает за скорость и 3 других за группы функциональных кнопок.</w:t>
      </w:r>
    </w:p>
    <w:p w:rsidR="002D680D" w:rsidRPr="001B4816" w:rsidRDefault="002D680D" w:rsidP="001B4816">
      <w:pPr>
        <w:pStyle w:val="NoSpacing"/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 ___________________________________________________________________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формирует байты команды исходя из (int Speed,int Dir,int Light)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Instruction Packet for Multi Function Decoders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1 или 2 байта адреса декодера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0AAA.AAAA (адрес декодера 1-127)</w:t>
      </w:r>
      <w:r>
        <w:rPr>
          <w:rFonts w:ascii="Courier New" w:hAnsi="Courier New" w:cs="Courier New"/>
          <w:color w:val="0070C0"/>
          <w:lang w:val="en-US"/>
        </w:rPr>
        <w:t xml:space="preserve">  #############################################################################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или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11AA.AAAA AAAA.AAAA (64-9999)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Speed and direction Instruction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2-</w:t>
      </w:r>
      <w:r w:rsidRPr="00AA6231">
        <w:rPr>
          <w:rFonts w:ascii="Courier New" w:hAnsi="Courier New" w:cs="Courier New"/>
          <w:color w:val="0070C0"/>
        </w:rPr>
        <w:t>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D - Direction =0 &lt;-Reverse, =1 &lt;-Forward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H - HeadLight =1 &lt;-On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SSSS &lt;-Speed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если без параматров - функция возмет их из установленных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DECODER::MakeSpeedInsruction(void)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int i=0;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проверить адрес на допустимый максимум для Long Addr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if( DecAddr &gt; 9999 )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return -1; // </w:t>
      </w:r>
      <w:r w:rsidRPr="00AA6231">
        <w:rPr>
          <w:rFonts w:ascii="Courier New" w:hAnsi="Courier New" w:cs="Courier New"/>
          <w:color w:val="0070C0"/>
        </w:rPr>
        <w:t>не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будем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</w:t>
      </w:r>
      <w:r w:rsidRPr="00AA6231">
        <w:rPr>
          <w:rFonts w:ascii="Courier New" w:hAnsi="Courier New" w:cs="Courier New"/>
          <w:color w:val="0070C0"/>
        </w:rPr>
        <w:t>а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адресс</w:t>
      </w:r>
      <w:r w:rsidRPr="00AA6231">
        <w:rPr>
          <w:rFonts w:ascii="Courier New" w:hAnsi="Courier New" w:cs="Courier New"/>
          <w:color w:val="0070C0"/>
          <w:lang w:val="en-US"/>
        </w:rPr>
        <w:t xml:space="preserve"> Short </w:t>
      </w:r>
      <w:r w:rsidRPr="00AA6231">
        <w:rPr>
          <w:rFonts w:ascii="Courier New" w:hAnsi="Courier New" w:cs="Courier New"/>
          <w:color w:val="0070C0"/>
        </w:rPr>
        <w:t>или</w:t>
      </w:r>
      <w:r w:rsidRPr="00AA6231">
        <w:rPr>
          <w:rFonts w:ascii="Courier New" w:hAnsi="Courier New" w:cs="Courier New"/>
          <w:color w:val="0070C0"/>
          <w:lang w:val="en-US"/>
        </w:rPr>
        <w:t xml:space="preserve"> Long ?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DecAddr &lt;=127 )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{// SHORT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CommandS[0] = DecAddr;    // адрес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i=1; // адрес байта, следующего за адресом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{// LONG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CommandS[0] = 0xc0;                        // два старших бита всегда =1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 xml:space="preserve">CommandS[0] = CommandS[0] +  (DecAddr&gt;&gt;8);   // </w:t>
      </w:r>
      <w:r w:rsidRPr="00AA6231">
        <w:rPr>
          <w:rFonts w:ascii="Courier New" w:hAnsi="Courier New" w:cs="Courier New"/>
          <w:color w:val="0070C0"/>
        </w:rPr>
        <w:t>старший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CommandS[1] = DecAddr &amp; 0x00ff;            // </w:t>
      </w:r>
      <w:r w:rsidRPr="00AA6231">
        <w:rPr>
          <w:rFonts w:ascii="Courier New" w:hAnsi="Courier New" w:cs="Courier New"/>
          <w:color w:val="0070C0"/>
        </w:rPr>
        <w:t>младший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i=2;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Decoders.SpeedStep14 )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{//_________ 14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INFO("SpeedStep-14")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// 01DCSSSS   C - Head Light </w:t>
      </w:r>
      <w:r w:rsidRPr="00AA6231">
        <w:rPr>
          <w:rFonts w:ascii="Courier New" w:hAnsi="Courier New" w:cs="Courier New"/>
          <w:color w:val="0070C0"/>
        </w:rPr>
        <w:t>для</w:t>
      </w:r>
      <w:r w:rsidRPr="00AA6231">
        <w:rPr>
          <w:rFonts w:ascii="Courier New" w:hAnsi="Courier New" w:cs="Courier New"/>
          <w:color w:val="0070C0"/>
          <w:lang w:val="en-US"/>
        </w:rPr>
        <w:t xml:space="preserve"> 14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if( Speed==-1)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// </w:t>
      </w:r>
      <w:r w:rsidRPr="00AA6231">
        <w:rPr>
          <w:rFonts w:ascii="Courier New" w:hAnsi="Courier New" w:cs="Courier New"/>
          <w:color w:val="0070C0"/>
        </w:rPr>
        <w:t>это</w:t>
      </w:r>
      <w:r w:rsidRPr="00AA6231">
        <w:rPr>
          <w:rFonts w:ascii="Courier New" w:hAnsi="Courier New" w:cs="Courier New"/>
          <w:color w:val="0070C0"/>
          <w:lang w:val="en-US"/>
        </w:rPr>
        <w:t xml:space="preserve"> Immediate Stop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CommandS[i] = 0x40 | (byte)1;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if( Speed&gt;0 )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CommandS[i] = 0x40 | (byte)Speed+1;        // </w:t>
      </w:r>
      <w:r w:rsidRPr="00AA6231">
        <w:rPr>
          <w:rFonts w:ascii="Courier New" w:hAnsi="Courier New" w:cs="Courier New"/>
          <w:color w:val="0070C0"/>
        </w:rPr>
        <w:t>какая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то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скорость</w:t>
      </w:r>
      <w:r w:rsidRPr="00AA6231">
        <w:rPr>
          <w:rFonts w:ascii="Courier New" w:hAnsi="Courier New" w:cs="Courier New"/>
          <w:color w:val="0070C0"/>
          <w:lang w:val="en-US"/>
        </w:rPr>
        <w:t xml:space="preserve"> &gt;0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</w:t>
      </w:r>
      <w:r w:rsidRPr="00AA6231">
        <w:rPr>
          <w:rFonts w:ascii="Courier New" w:hAnsi="Courier New" w:cs="Courier New"/>
          <w:color w:val="0070C0"/>
        </w:rPr>
        <w:t>else // предполагаю, что Speed=0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CommandS[i] = 0x40 | (byte)0;        // плавная остановка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// добавляем Direction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if( Dir==1 )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// вперед - установить бит D в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| 0x20;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</w:t>
      </w:r>
      <w:r w:rsidRPr="00AA6231">
        <w:rPr>
          <w:rFonts w:ascii="Courier New" w:hAnsi="Courier New" w:cs="Courier New"/>
          <w:color w:val="0070C0"/>
        </w:rPr>
        <w:t>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// назад - сбросить бит D в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&amp; 0xDF;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</w:t>
      </w:r>
      <w:r w:rsidRPr="00AA6231">
        <w:rPr>
          <w:rFonts w:ascii="Courier New" w:hAnsi="Courier New" w:cs="Courier New"/>
          <w:color w:val="0070C0"/>
        </w:rPr>
        <w:t>// добавляем Light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if( Light==0 )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// выключить свет - сбросить бит H в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&amp; 0xEF;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</w:t>
      </w:r>
      <w:r w:rsidRPr="00AA6231">
        <w:rPr>
          <w:rFonts w:ascii="Courier New" w:hAnsi="Courier New" w:cs="Courier New"/>
          <w:color w:val="0070C0"/>
        </w:rPr>
        <w:t>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// включить свет - установить бит H в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| 0x10;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i++;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  // </w:t>
      </w:r>
      <w:r w:rsidRPr="00AA6231">
        <w:rPr>
          <w:rFonts w:ascii="Courier New" w:hAnsi="Courier New" w:cs="Courier New"/>
          <w:color w:val="0070C0"/>
        </w:rPr>
        <w:t>от</w:t>
      </w:r>
      <w:r w:rsidRPr="00AA6231">
        <w:rPr>
          <w:rFonts w:ascii="Courier New" w:hAnsi="Courier New" w:cs="Courier New"/>
          <w:color w:val="0070C0"/>
          <w:lang w:val="en-US"/>
        </w:rPr>
        <w:t xml:space="preserve">  if( Decoders.SpeedStep14 )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Decoders.SpeedStep28 )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{//___________________ 28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// 01DCSSSS 2-</w:t>
      </w:r>
      <w:r w:rsidRPr="00AA6231">
        <w:rPr>
          <w:rFonts w:ascii="Courier New" w:hAnsi="Courier New" w:cs="Courier New"/>
          <w:color w:val="0070C0"/>
        </w:rPr>
        <w:t>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INFO("SpeedStep-28")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// 01DCSSSS   C - </w:t>
      </w:r>
      <w:r w:rsidRPr="00AA6231">
        <w:rPr>
          <w:rFonts w:ascii="Courier New" w:hAnsi="Courier New" w:cs="Courier New"/>
          <w:color w:val="0070C0"/>
        </w:rPr>
        <w:t>полушаг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скорости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для</w:t>
      </w:r>
      <w:r w:rsidRPr="00AA6231">
        <w:rPr>
          <w:rFonts w:ascii="Courier New" w:hAnsi="Courier New" w:cs="Courier New"/>
          <w:color w:val="0070C0"/>
          <w:lang w:val="en-US"/>
        </w:rPr>
        <w:t xml:space="preserve"> 28/128 (C - Head Light </w:t>
      </w:r>
      <w:r w:rsidRPr="00AA6231">
        <w:rPr>
          <w:rFonts w:ascii="Courier New" w:hAnsi="Courier New" w:cs="Courier New"/>
          <w:color w:val="0070C0"/>
        </w:rPr>
        <w:t>для</w:t>
      </w:r>
      <w:r w:rsidRPr="00AA6231">
        <w:rPr>
          <w:rFonts w:ascii="Courier New" w:hAnsi="Courier New" w:cs="Courier New"/>
          <w:color w:val="0070C0"/>
          <w:lang w:val="en-US"/>
        </w:rPr>
        <w:t xml:space="preserve"> 14)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//CommandS[1] = 0x62;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if( Speed==-1)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// </w:t>
      </w:r>
      <w:r w:rsidRPr="00AA6231">
        <w:rPr>
          <w:rFonts w:ascii="Courier New" w:hAnsi="Courier New" w:cs="Courier New"/>
          <w:color w:val="0070C0"/>
        </w:rPr>
        <w:t>это</w:t>
      </w:r>
      <w:r w:rsidRPr="00AA6231">
        <w:rPr>
          <w:rFonts w:ascii="Courier New" w:hAnsi="Courier New" w:cs="Courier New"/>
          <w:color w:val="0070C0"/>
          <w:lang w:val="en-US"/>
        </w:rPr>
        <w:t xml:space="preserve"> Immediate Stop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CommandS[i] = 0x40 | (byte)1;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if( Speed&gt;0 )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{// </w:t>
      </w:r>
      <w:r w:rsidRPr="00AA6231">
        <w:rPr>
          <w:rFonts w:ascii="Courier New" w:hAnsi="Courier New" w:cs="Courier New"/>
          <w:color w:val="0070C0"/>
        </w:rPr>
        <w:t>какая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то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скорость</w:t>
      </w:r>
      <w:r w:rsidRPr="00AA6231">
        <w:rPr>
          <w:rFonts w:ascii="Courier New" w:hAnsi="Courier New" w:cs="Courier New"/>
          <w:color w:val="0070C0"/>
          <w:lang w:val="en-US"/>
        </w:rPr>
        <w:t xml:space="preserve"> &gt;0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CommandS[i] = 0x40 | (byte)((Speed+1)&gt;&gt;1)+1;          // </w:t>
      </w:r>
      <w:r w:rsidRPr="00AA6231">
        <w:rPr>
          <w:rFonts w:ascii="Courier New" w:hAnsi="Courier New" w:cs="Courier New"/>
          <w:color w:val="0070C0"/>
        </w:rPr>
        <w:t>делаем</w:t>
      </w:r>
      <w:r w:rsidRPr="00AA6231">
        <w:rPr>
          <w:rFonts w:ascii="Courier New" w:hAnsi="Courier New" w:cs="Courier New"/>
          <w:color w:val="0070C0"/>
          <w:lang w:val="en-US"/>
        </w:rPr>
        <w:t xml:space="preserve"> 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CommandS[i] = CommandS[i] | (((Speed-1) &amp; 0x01)&lt;&lt;4);  // </w:t>
      </w:r>
      <w:r w:rsidRPr="00AA6231">
        <w:rPr>
          <w:rFonts w:ascii="Courier New" w:hAnsi="Courier New" w:cs="Courier New"/>
          <w:color w:val="0070C0"/>
        </w:rPr>
        <w:t>добавляем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полушаг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</w:t>
      </w:r>
      <w:r w:rsidRPr="00AA6231">
        <w:rPr>
          <w:rFonts w:ascii="Courier New" w:hAnsi="Courier New" w:cs="Courier New"/>
          <w:color w:val="0070C0"/>
        </w:rPr>
        <w:t>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else // предполагаю, что Speed=0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CommandS[i] = 0x40 | (byte)0;        // плавная остановка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// добавляем Direction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/*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if( Dir==0 )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// вперед - сбросить бит D в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&amp; 0xDF;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</w:t>
      </w:r>
      <w:r w:rsidRPr="00AA6231">
        <w:rPr>
          <w:rFonts w:ascii="Courier New" w:hAnsi="Courier New" w:cs="Courier New"/>
          <w:color w:val="0070C0"/>
        </w:rPr>
        <w:t>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// назад - установить бит D в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| 0x20;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*/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if( Dir==1 )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// вперед - установить бит D в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| 0x20;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</w:t>
      </w:r>
      <w:r w:rsidRPr="00AA6231">
        <w:rPr>
          <w:rFonts w:ascii="Courier New" w:hAnsi="Courier New" w:cs="Courier New"/>
          <w:color w:val="0070C0"/>
        </w:rPr>
        <w:t>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// назад - сбросить бит D в 01DHSSSS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&amp; 0xDF;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i++;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  // </w:t>
      </w:r>
      <w:r w:rsidRPr="00AA6231">
        <w:rPr>
          <w:rFonts w:ascii="Courier New" w:hAnsi="Courier New" w:cs="Courier New"/>
          <w:color w:val="0070C0"/>
        </w:rPr>
        <w:t>от</w:t>
      </w:r>
      <w:r w:rsidRPr="00AA6231">
        <w:rPr>
          <w:rFonts w:ascii="Courier New" w:hAnsi="Courier New" w:cs="Courier New"/>
          <w:color w:val="0070C0"/>
          <w:lang w:val="en-US"/>
        </w:rPr>
        <w:t xml:space="preserve">  if( Decoders.SpeedStep28 )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Decoders.SpeedStep128 )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{//___________________ 128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// 001CCCCC 0 DDDDDDDD    CCCCC = 11111: 128 Speed Step Control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/* DDDDDDDD - The subsequent single byte shall define speed and direction with bit 7 being direction ("1" is forward and "0"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is reverse) and the remaining bits used to indicate speed. The most significant speed bit is bit 6. A data-byte value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of U0000000 is used for stop, and a data-byte value of U0000001 is used for emergency stop. */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CommandS[i] = 0x3f;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i++;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if( Speed==-1)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// </w:t>
      </w:r>
      <w:r w:rsidRPr="00AA6231">
        <w:rPr>
          <w:rFonts w:ascii="Courier New" w:hAnsi="Courier New" w:cs="Courier New"/>
          <w:color w:val="0070C0"/>
        </w:rPr>
        <w:t>это</w:t>
      </w:r>
      <w:r w:rsidRPr="00AA6231">
        <w:rPr>
          <w:rFonts w:ascii="Courier New" w:hAnsi="Courier New" w:cs="Courier New"/>
          <w:color w:val="0070C0"/>
          <w:lang w:val="en-US"/>
        </w:rPr>
        <w:t xml:space="preserve"> Immediate Stop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CommandS[i] = (byte)1;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if( Speed&gt;0 )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{// какая то скорость &gt;0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 </w:t>
      </w:r>
      <w:r w:rsidRPr="00AA6231">
        <w:rPr>
          <w:rFonts w:ascii="Courier New" w:hAnsi="Courier New" w:cs="Courier New"/>
          <w:color w:val="0070C0"/>
          <w:lang w:val="en-US"/>
        </w:rPr>
        <w:t xml:space="preserve">CommandS[i] = (byte)(Speed+1);          // </w:t>
      </w:r>
      <w:r w:rsidRPr="00AA6231">
        <w:rPr>
          <w:rFonts w:ascii="Courier New" w:hAnsi="Courier New" w:cs="Courier New"/>
          <w:color w:val="0070C0"/>
        </w:rPr>
        <w:t>делаем</w:t>
      </w:r>
      <w:r w:rsidRPr="00AA6231">
        <w:rPr>
          <w:rFonts w:ascii="Courier New" w:hAnsi="Courier New" w:cs="Courier New"/>
          <w:color w:val="0070C0"/>
          <w:lang w:val="en-US"/>
        </w:rPr>
        <w:t xml:space="preserve"> DDDDDDDD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</w:t>
      </w:r>
      <w:r w:rsidRPr="00AA6231">
        <w:rPr>
          <w:rFonts w:ascii="Courier New" w:hAnsi="Courier New" w:cs="Courier New"/>
          <w:color w:val="0070C0"/>
        </w:rPr>
        <w:t>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else // предполагаю, что Speed=0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CommandS[i] = (byte)0;        // плавная остановка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// добавляем Direction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if( Dir==0 )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// вперед - сбросить бит U в UDDDDDDD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&amp; 0x7F;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</w:t>
      </w:r>
      <w:r w:rsidRPr="00AA6231">
        <w:rPr>
          <w:rFonts w:ascii="Courier New" w:hAnsi="Courier New" w:cs="Courier New"/>
          <w:color w:val="0070C0"/>
        </w:rPr>
        <w:t>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// назад - установить бит U в UDDDDDDD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</w:t>
      </w:r>
      <w:r w:rsidRPr="00AA6231">
        <w:rPr>
          <w:rFonts w:ascii="Courier New" w:hAnsi="Courier New" w:cs="Courier New"/>
          <w:color w:val="0070C0"/>
          <w:lang w:val="en-US"/>
        </w:rPr>
        <w:t>CommandS[i] = CommandS[i] | 0x80;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i++;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//LenS=2; </w:t>
      </w:r>
      <w:r w:rsidRPr="00AA6231">
        <w:rPr>
          <w:rFonts w:ascii="Courier New" w:hAnsi="Courier New" w:cs="Courier New"/>
          <w:color w:val="0070C0"/>
        </w:rPr>
        <w:t>для</w:t>
      </w:r>
      <w:r w:rsidRPr="00AA6231">
        <w:rPr>
          <w:rFonts w:ascii="Courier New" w:hAnsi="Courier New" w:cs="Courier New"/>
          <w:color w:val="0070C0"/>
          <w:lang w:val="en-US"/>
        </w:rPr>
        <w:t xml:space="preserve"> Short Address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LenS=i;    // </w:t>
      </w:r>
      <w:r w:rsidRPr="00AA6231">
        <w:rPr>
          <w:rFonts w:ascii="Courier New" w:hAnsi="Courier New" w:cs="Courier New"/>
          <w:color w:val="0070C0"/>
        </w:rPr>
        <w:t>длинна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посылки</w:t>
      </w:r>
      <w:r w:rsidRPr="00AA6231">
        <w:rPr>
          <w:rFonts w:ascii="Courier New" w:hAnsi="Courier New" w:cs="Courier New"/>
          <w:color w:val="0070C0"/>
          <w:lang w:val="en-US"/>
        </w:rPr>
        <w:t xml:space="preserve"> (</w:t>
      </w:r>
      <w:r w:rsidRPr="00AA6231">
        <w:rPr>
          <w:rFonts w:ascii="Courier New" w:hAnsi="Courier New" w:cs="Courier New"/>
          <w:color w:val="0070C0"/>
        </w:rPr>
        <w:t>без</w:t>
      </w:r>
      <w:r w:rsidRPr="00AA6231">
        <w:rPr>
          <w:rFonts w:ascii="Courier New" w:hAnsi="Courier New" w:cs="Courier New"/>
          <w:color w:val="0070C0"/>
          <w:lang w:val="en-US"/>
        </w:rPr>
        <w:t xml:space="preserve"> Err </w:t>
      </w:r>
      <w:r w:rsidRPr="00AA6231">
        <w:rPr>
          <w:rFonts w:ascii="Courier New" w:hAnsi="Courier New" w:cs="Courier New"/>
          <w:color w:val="0070C0"/>
        </w:rPr>
        <w:t>байта</w:t>
      </w:r>
      <w:r w:rsidRPr="00AA6231">
        <w:rPr>
          <w:rFonts w:ascii="Courier New" w:hAnsi="Courier New" w:cs="Courier New"/>
          <w:color w:val="0070C0"/>
          <w:lang w:val="en-US"/>
        </w:rPr>
        <w:t>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return 0; //ok</w:t>
      </w:r>
    </w:p>
    <w:p w:rsidR="002D680D" w:rsidRPr="00AA6231" w:rsidRDefault="002D680D" w:rsidP="001B4816">
      <w:pPr>
        <w:pStyle w:val="NoSpacing"/>
        <w:pBdr>
          <w:bottom w:val="single" w:sz="12" w:space="2" w:color="auto"/>
        </w:pBdr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}</w:t>
      </w:r>
    </w:p>
    <w:p w:rsidR="002D680D" w:rsidRPr="00AA6231" w:rsidRDefault="002D680D" w:rsidP="001B4816">
      <w:pPr>
        <w:pStyle w:val="NoSpacing"/>
        <w:pBdr>
          <w:bottom w:val="single" w:sz="12" w:space="2" w:color="auto"/>
        </w:pBdr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//________________________________________________________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/*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1 или 2 байта адреса декодера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0AAA.AAAA (адрес декодера 1-127)</w:t>
      </w:r>
      <w:r>
        <w:rPr>
          <w:rFonts w:ascii="Courier New" w:hAnsi="Courier New" w:cs="Courier New"/>
          <w:color w:val="0070C0"/>
          <w:lang w:val="en-US"/>
        </w:rPr>
        <w:t xml:space="preserve">  #############################################################################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или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11AA.AAAA AAAA.AAAA (64-9999)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100HDDDD 2-</w:t>
      </w:r>
      <w:r w:rsidRPr="00AA6231">
        <w:rPr>
          <w:rFonts w:ascii="Courier New" w:hAnsi="Courier New" w:cs="Courier New"/>
          <w:color w:val="0070C0"/>
        </w:rPr>
        <w:t>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H - HeadLight =1 &lt;-On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DDDD -&gt; F4,F3,F2,F1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D=1 - 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D=0 - off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If Bit 1 of CV#29 has a value of one (1), then bit 4 controls function FL,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otherwise bit 4 has no meaning.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*/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формирует байты команды исходя из (int Fs,int Dir,int Light)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DECODER::MakeFuncGroupOneInstruction(void)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i;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проверить адрес на допустимый максимум для Long Addr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if( DecAddr &gt; 9999 )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return -1; // </w:t>
      </w:r>
      <w:r w:rsidRPr="00AA6231">
        <w:rPr>
          <w:rFonts w:ascii="Courier New" w:hAnsi="Courier New" w:cs="Courier New"/>
          <w:color w:val="0070C0"/>
        </w:rPr>
        <w:t>не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будем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</w:t>
      </w:r>
      <w:r w:rsidRPr="00AA6231">
        <w:rPr>
          <w:rFonts w:ascii="Courier New" w:hAnsi="Courier New" w:cs="Courier New"/>
          <w:color w:val="0070C0"/>
        </w:rPr>
        <w:t>а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адресс</w:t>
      </w:r>
      <w:r w:rsidRPr="00AA6231">
        <w:rPr>
          <w:rFonts w:ascii="Courier New" w:hAnsi="Courier New" w:cs="Courier New"/>
          <w:color w:val="0070C0"/>
          <w:lang w:val="en-US"/>
        </w:rPr>
        <w:t xml:space="preserve"> Short </w:t>
      </w:r>
      <w:r w:rsidRPr="00AA6231">
        <w:rPr>
          <w:rFonts w:ascii="Courier New" w:hAnsi="Courier New" w:cs="Courier New"/>
          <w:color w:val="0070C0"/>
        </w:rPr>
        <w:t>или</w:t>
      </w:r>
      <w:r w:rsidRPr="00AA6231">
        <w:rPr>
          <w:rFonts w:ascii="Courier New" w:hAnsi="Courier New" w:cs="Courier New"/>
          <w:color w:val="0070C0"/>
          <w:lang w:val="en-US"/>
        </w:rPr>
        <w:t xml:space="preserve"> Long ?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DecAddr &lt;=127 )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{// SHORT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CommandFGrOne[0] = DecAddr;    // адрес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i=1; // адрес байта, следующего за адресом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{// LONG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CommandFGrOne[0] = 0xc0;                        // два старших бита всегда =1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 xml:space="preserve">CommandFGrOne[0] = CommandFGrOne[0] +  (DecAddr&gt;&gt;8);   // </w:t>
      </w:r>
      <w:r w:rsidRPr="00AA6231">
        <w:rPr>
          <w:rFonts w:ascii="Courier New" w:hAnsi="Courier New" w:cs="Courier New"/>
          <w:color w:val="0070C0"/>
        </w:rPr>
        <w:t>старший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CommandFGrOne[1] = DecAddr &amp; 0x00ff;            // </w:t>
      </w:r>
      <w:r w:rsidRPr="00AA6231">
        <w:rPr>
          <w:rFonts w:ascii="Courier New" w:hAnsi="Courier New" w:cs="Courier New"/>
          <w:color w:val="0070C0"/>
        </w:rPr>
        <w:t>младший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i=2;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CommandFGrOne[i] = 0x80 | (Fs &amp; 0x0F);  // младшие 4 бита определяют состояние F4-F1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if( Decoders.SpeedStep28 || Decoders.SpeedStep128)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{// 28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// </w:t>
      </w:r>
      <w:r w:rsidRPr="00AA6231">
        <w:rPr>
          <w:rFonts w:ascii="Courier New" w:hAnsi="Courier New" w:cs="Courier New"/>
          <w:color w:val="0070C0"/>
        </w:rPr>
        <w:t>добавляем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бит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света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CommandFGrOne[i] = CommandFGrOne[i] | ((Light &amp; 0x01) &lt;&lt;4); // 4-</w:t>
      </w:r>
      <w:r w:rsidRPr="00AA6231">
        <w:rPr>
          <w:rFonts w:ascii="Courier New" w:hAnsi="Courier New" w:cs="Courier New"/>
          <w:color w:val="0070C0"/>
        </w:rPr>
        <w:t>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бит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свет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//LenFGrOne=2;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LenFGrOne= i+1;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return 0; //ok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//__________________________________________________________________________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/*Up to 8 additional auxiliary functions (F5-F12) can be controlled by a Function Group Two instruction.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Bit 4 defines the use of Bits 0-3.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When bit 4 (S) is ‘1’, Bits 0-3 (DDDD) shall define the value of functions F5-F8 with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function F5 being controlled by bit 0 and function F8 being controlled by bit 3.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When bit 4 (S) is ‘0’, Bits 0-3 (DDDD) shall define the value of functions F9-F12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with function F9 being controlled by bit 0 and function F12 being controlled by bit 3.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A value of "1" shall indicate that the function is "on" while a value of "0" shall indicate that the function is "off".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1 или 2 байта адреса декодера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0AAA.AAAA (адрес декодера 1-127)</w:t>
      </w:r>
      <w:r>
        <w:rPr>
          <w:rFonts w:ascii="Courier New" w:hAnsi="Courier New" w:cs="Courier New"/>
          <w:color w:val="0070C0"/>
          <w:lang w:val="en-US"/>
        </w:rPr>
        <w:t xml:space="preserve">  #############################################################################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или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11AA.AAAA AAAA.AAAA (64-9999)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101SDDDD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S=1 -&gt; DDDD - F8-F5    MakeFuncGroupTwo1Instruction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S=0 -&gt; DDDD - F12-F9   MakeFuncGroupTwo2Instruction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*/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DECODER::MakeFuncGroupTwo1Instruction(void)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i;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// а адресс </w:t>
      </w:r>
      <w:r w:rsidRPr="00AA6231">
        <w:rPr>
          <w:rFonts w:ascii="Courier New" w:hAnsi="Courier New" w:cs="Courier New"/>
          <w:color w:val="0070C0"/>
          <w:lang w:val="en-US"/>
        </w:rPr>
        <w:t>Short</w:t>
      </w:r>
      <w:r w:rsidRPr="00AA6231">
        <w:rPr>
          <w:rFonts w:ascii="Courier New" w:hAnsi="Courier New" w:cs="Courier New"/>
          <w:color w:val="0070C0"/>
        </w:rPr>
        <w:t xml:space="preserve"> или </w:t>
      </w:r>
      <w:r w:rsidRPr="00AA6231">
        <w:rPr>
          <w:rFonts w:ascii="Courier New" w:hAnsi="Courier New" w:cs="Courier New"/>
          <w:color w:val="0070C0"/>
          <w:lang w:val="en-US"/>
        </w:rPr>
        <w:t>Long</w:t>
      </w:r>
      <w:r w:rsidRPr="00AA6231">
        <w:rPr>
          <w:rFonts w:ascii="Courier New" w:hAnsi="Courier New" w:cs="Courier New"/>
          <w:color w:val="0070C0"/>
        </w:rPr>
        <w:t xml:space="preserve"> ?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if( DecAddr &lt;=127 )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{// SHORT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CommandFGrTwo1[0] = DecAddr;    // </w:t>
      </w:r>
      <w:r w:rsidRPr="00AA6231">
        <w:rPr>
          <w:rFonts w:ascii="Courier New" w:hAnsi="Courier New" w:cs="Courier New"/>
          <w:color w:val="0070C0"/>
        </w:rPr>
        <w:t>адрес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</w:t>
      </w:r>
      <w:r w:rsidRPr="00AA6231">
        <w:rPr>
          <w:rFonts w:ascii="Courier New" w:hAnsi="Courier New" w:cs="Courier New"/>
          <w:color w:val="0070C0"/>
        </w:rPr>
        <w:t>i=1; // адрес байта, следующего за адресом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{// LONG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CommandFGrTwo1[0] = 0xc0;                        // два старших бита всегда =1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 xml:space="preserve">CommandFGrTwo1[0] = CommandFGrTwo1[0] +  (DecAddr&gt;&gt;8);   // </w:t>
      </w:r>
      <w:r w:rsidRPr="00AA6231">
        <w:rPr>
          <w:rFonts w:ascii="Courier New" w:hAnsi="Courier New" w:cs="Courier New"/>
          <w:color w:val="0070C0"/>
        </w:rPr>
        <w:t>старший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CommandFGrTwo1[1] = DecAddr &amp; 0x00ff;            // </w:t>
      </w:r>
      <w:r w:rsidRPr="00AA6231">
        <w:rPr>
          <w:rFonts w:ascii="Courier New" w:hAnsi="Courier New" w:cs="Courier New"/>
          <w:color w:val="0070C0"/>
        </w:rPr>
        <w:t>младший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i=2;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CommandFGrTwo1[i] = 0xB0 | ((Fs &amp; 0xF0)&gt;&gt;4);  // </w:t>
      </w:r>
      <w:r w:rsidRPr="00AA6231">
        <w:rPr>
          <w:rFonts w:ascii="Courier New" w:hAnsi="Courier New" w:cs="Courier New"/>
          <w:color w:val="0070C0"/>
        </w:rPr>
        <w:t>старшие</w:t>
      </w:r>
      <w:r w:rsidRPr="00AA6231">
        <w:rPr>
          <w:rFonts w:ascii="Courier New" w:hAnsi="Courier New" w:cs="Courier New"/>
          <w:color w:val="0070C0"/>
          <w:lang w:val="en-US"/>
        </w:rPr>
        <w:t xml:space="preserve"> 4 </w:t>
      </w:r>
      <w:r w:rsidRPr="00AA6231">
        <w:rPr>
          <w:rFonts w:ascii="Courier New" w:hAnsi="Courier New" w:cs="Courier New"/>
          <w:color w:val="0070C0"/>
        </w:rPr>
        <w:t>бита</w:t>
      </w:r>
      <w:r w:rsidRPr="00AA6231">
        <w:rPr>
          <w:rFonts w:ascii="Courier New" w:hAnsi="Courier New" w:cs="Courier New"/>
          <w:color w:val="0070C0"/>
          <w:lang w:val="en-US"/>
        </w:rPr>
        <w:t xml:space="preserve"> Fs </w:t>
      </w:r>
      <w:r w:rsidRPr="00AA6231">
        <w:rPr>
          <w:rFonts w:ascii="Courier New" w:hAnsi="Courier New" w:cs="Courier New"/>
          <w:color w:val="0070C0"/>
        </w:rPr>
        <w:t>определяют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состояние</w:t>
      </w:r>
      <w:r w:rsidRPr="00AA6231">
        <w:rPr>
          <w:rFonts w:ascii="Courier New" w:hAnsi="Courier New" w:cs="Courier New"/>
          <w:color w:val="0070C0"/>
          <w:lang w:val="en-US"/>
        </w:rPr>
        <w:t xml:space="preserve"> F8-F5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LenFGrTwo1= i+1;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return 0; //ok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//__________________________________________________________________________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1 </w:t>
      </w:r>
      <w:r w:rsidRPr="00AA6231">
        <w:rPr>
          <w:rFonts w:ascii="Courier New" w:hAnsi="Courier New" w:cs="Courier New"/>
          <w:color w:val="0070C0"/>
        </w:rPr>
        <w:t>или</w:t>
      </w:r>
      <w:r w:rsidRPr="00AA6231">
        <w:rPr>
          <w:rFonts w:ascii="Courier New" w:hAnsi="Courier New" w:cs="Courier New"/>
          <w:color w:val="0070C0"/>
          <w:lang w:val="en-US"/>
        </w:rPr>
        <w:t xml:space="preserve"> 2 </w:t>
      </w:r>
      <w:r w:rsidRPr="00AA6231">
        <w:rPr>
          <w:rFonts w:ascii="Courier New" w:hAnsi="Courier New" w:cs="Courier New"/>
          <w:color w:val="0070C0"/>
        </w:rPr>
        <w:t>байта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адреса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декодера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0AAA.AAAA (</w:t>
      </w:r>
      <w:r w:rsidRPr="00AA6231">
        <w:rPr>
          <w:rFonts w:ascii="Courier New" w:hAnsi="Courier New" w:cs="Courier New"/>
          <w:color w:val="0070C0"/>
        </w:rPr>
        <w:t>адрес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декодера</w:t>
      </w:r>
      <w:r w:rsidRPr="00AA6231">
        <w:rPr>
          <w:rFonts w:ascii="Courier New" w:hAnsi="Courier New" w:cs="Courier New"/>
          <w:color w:val="0070C0"/>
          <w:lang w:val="en-US"/>
        </w:rPr>
        <w:t xml:space="preserve"> 1-127)</w:t>
      </w:r>
      <w:r>
        <w:rPr>
          <w:rFonts w:ascii="Courier New" w:hAnsi="Courier New" w:cs="Courier New"/>
          <w:color w:val="0070C0"/>
          <w:lang w:val="en-US"/>
        </w:rPr>
        <w:t xml:space="preserve">  #############################################################################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</w:t>
      </w:r>
      <w:r w:rsidRPr="00AA6231">
        <w:rPr>
          <w:rFonts w:ascii="Courier New" w:hAnsi="Courier New" w:cs="Courier New"/>
          <w:color w:val="0070C0"/>
        </w:rPr>
        <w:t>или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11AA.AAAA AAAA.AAAA (64-9999)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101SDDDD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/*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S=1 -&gt; DDDD - F8-F5    MakeFuncGroupTwo1Instruction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S=0 -&gt; DDDD - F12-F9   MakeFuncGroupTwo2Instruction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*/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DECODER::MakeFuncGroupTwo2Instruction(void)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i;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// а адрес </w:t>
      </w:r>
      <w:r w:rsidRPr="00AA6231">
        <w:rPr>
          <w:rFonts w:ascii="Courier New" w:hAnsi="Courier New" w:cs="Courier New"/>
          <w:color w:val="0070C0"/>
          <w:lang w:val="en-US"/>
        </w:rPr>
        <w:t>Short</w:t>
      </w:r>
      <w:r w:rsidRPr="00AA6231">
        <w:rPr>
          <w:rFonts w:ascii="Courier New" w:hAnsi="Courier New" w:cs="Courier New"/>
          <w:color w:val="0070C0"/>
        </w:rPr>
        <w:t xml:space="preserve"> или </w:t>
      </w:r>
      <w:r w:rsidRPr="00AA6231">
        <w:rPr>
          <w:rFonts w:ascii="Courier New" w:hAnsi="Courier New" w:cs="Courier New"/>
          <w:color w:val="0070C0"/>
          <w:lang w:val="en-US"/>
        </w:rPr>
        <w:t>Long</w:t>
      </w:r>
      <w:r w:rsidRPr="00AA6231">
        <w:rPr>
          <w:rFonts w:ascii="Courier New" w:hAnsi="Courier New" w:cs="Courier New"/>
          <w:color w:val="0070C0"/>
        </w:rPr>
        <w:t xml:space="preserve"> ?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if( DecAddr &lt;=127 )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{// SHORT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CommandFGrTwo2[0] = DecAddr;    // </w:t>
      </w:r>
      <w:r w:rsidRPr="00AA6231">
        <w:rPr>
          <w:rFonts w:ascii="Courier New" w:hAnsi="Courier New" w:cs="Courier New"/>
          <w:color w:val="0070C0"/>
        </w:rPr>
        <w:t>адрес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</w:t>
      </w:r>
      <w:r w:rsidRPr="00AA6231">
        <w:rPr>
          <w:rFonts w:ascii="Courier New" w:hAnsi="Courier New" w:cs="Courier New"/>
          <w:color w:val="0070C0"/>
        </w:rPr>
        <w:t>=1; // адрес байта, следующего за адресом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{// </w:t>
      </w:r>
      <w:r w:rsidRPr="00AA6231">
        <w:rPr>
          <w:rFonts w:ascii="Courier New" w:hAnsi="Courier New" w:cs="Courier New"/>
          <w:color w:val="0070C0"/>
          <w:lang w:val="en-US"/>
        </w:rPr>
        <w:t>LONG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>CommandFGrTwo</w:t>
      </w:r>
      <w:r w:rsidRPr="00AA6231">
        <w:rPr>
          <w:rFonts w:ascii="Courier New" w:hAnsi="Courier New" w:cs="Courier New"/>
          <w:color w:val="0070C0"/>
        </w:rPr>
        <w:t>2[0] = 0</w:t>
      </w:r>
      <w:r w:rsidRPr="00AA6231">
        <w:rPr>
          <w:rFonts w:ascii="Courier New" w:hAnsi="Courier New" w:cs="Courier New"/>
          <w:color w:val="0070C0"/>
          <w:lang w:val="en-US"/>
        </w:rPr>
        <w:t>xc</w:t>
      </w:r>
      <w:r w:rsidRPr="00AA6231">
        <w:rPr>
          <w:rFonts w:ascii="Courier New" w:hAnsi="Courier New" w:cs="Courier New"/>
          <w:color w:val="0070C0"/>
        </w:rPr>
        <w:t>0;                        // два старших бита всегда =1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 xml:space="preserve">CommandFGrTwo2[0] = CommandFGrTwo2[0] +  (DecAddr&gt;&gt;8);   // </w:t>
      </w:r>
      <w:r w:rsidRPr="00AA6231">
        <w:rPr>
          <w:rFonts w:ascii="Courier New" w:hAnsi="Courier New" w:cs="Courier New"/>
          <w:color w:val="0070C0"/>
        </w:rPr>
        <w:t>старший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CommandFGrTwo2[1] = DecAddr &amp; 0x00ff;            // </w:t>
      </w:r>
      <w:r w:rsidRPr="00AA6231">
        <w:rPr>
          <w:rFonts w:ascii="Courier New" w:hAnsi="Courier New" w:cs="Courier New"/>
          <w:color w:val="0070C0"/>
        </w:rPr>
        <w:t>младший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i=2;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CommandFGrTwo2[i] = 0xA0 | ((Fs &amp; 0x0F00)&gt;&gt;8);  // </w:t>
      </w:r>
      <w:r w:rsidRPr="00AA6231">
        <w:rPr>
          <w:rFonts w:ascii="Courier New" w:hAnsi="Courier New" w:cs="Courier New"/>
          <w:color w:val="0070C0"/>
        </w:rPr>
        <w:t>биты</w:t>
      </w:r>
      <w:r w:rsidRPr="00AA6231">
        <w:rPr>
          <w:rFonts w:ascii="Courier New" w:hAnsi="Courier New" w:cs="Courier New"/>
          <w:color w:val="0070C0"/>
          <w:lang w:val="en-US"/>
        </w:rPr>
        <w:t xml:space="preserve"> 11-8 Fs </w:t>
      </w:r>
      <w:r w:rsidRPr="00AA6231">
        <w:rPr>
          <w:rFonts w:ascii="Courier New" w:hAnsi="Courier New" w:cs="Courier New"/>
          <w:color w:val="0070C0"/>
        </w:rPr>
        <w:t>определяют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состояние</w:t>
      </w:r>
      <w:r w:rsidRPr="00AA6231">
        <w:rPr>
          <w:rFonts w:ascii="Courier New" w:hAnsi="Courier New" w:cs="Courier New"/>
          <w:color w:val="0070C0"/>
          <w:lang w:val="en-US"/>
        </w:rPr>
        <w:t xml:space="preserve"> F12-F9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LenFGrTwo2= i+1;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return 0; //ok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//-------------------------------------------------------------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1 </w:t>
      </w:r>
      <w:r w:rsidRPr="00AA6231">
        <w:rPr>
          <w:rFonts w:ascii="Courier New" w:hAnsi="Courier New" w:cs="Courier New"/>
          <w:color w:val="0070C0"/>
        </w:rPr>
        <w:t>или</w:t>
      </w:r>
      <w:r w:rsidRPr="00AA6231">
        <w:rPr>
          <w:rFonts w:ascii="Courier New" w:hAnsi="Courier New" w:cs="Courier New"/>
          <w:color w:val="0070C0"/>
          <w:lang w:val="en-US"/>
        </w:rPr>
        <w:t xml:space="preserve"> 2 </w:t>
      </w:r>
      <w:r w:rsidRPr="00AA6231">
        <w:rPr>
          <w:rFonts w:ascii="Courier New" w:hAnsi="Courier New" w:cs="Courier New"/>
          <w:color w:val="0070C0"/>
        </w:rPr>
        <w:t>байта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адреса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декодера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0AAA.AAAA (</w:t>
      </w:r>
      <w:r w:rsidRPr="00AA6231">
        <w:rPr>
          <w:rFonts w:ascii="Courier New" w:hAnsi="Courier New" w:cs="Courier New"/>
          <w:color w:val="0070C0"/>
        </w:rPr>
        <w:t>адрес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декодера</w:t>
      </w:r>
      <w:r w:rsidRPr="00AA6231">
        <w:rPr>
          <w:rFonts w:ascii="Courier New" w:hAnsi="Courier New" w:cs="Courier New"/>
          <w:color w:val="0070C0"/>
          <w:lang w:val="en-US"/>
        </w:rPr>
        <w:t xml:space="preserve"> 1-127)</w:t>
      </w:r>
      <w:r>
        <w:rPr>
          <w:rFonts w:ascii="Courier New" w:hAnsi="Courier New" w:cs="Courier New"/>
          <w:color w:val="0070C0"/>
          <w:lang w:val="en-US"/>
        </w:rPr>
        <w:t xml:space="preserve">  #############################################################################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</w:t>
      </w:r>
      <w:r w:rsidRPr="00AA6231">
        <w:rPr>
          <w:rFonts w:ascii="Courier New" w:hAnsi="Courier New" w:cs="Courier New"/>
          <w:color w:val="0070C0"/>
        </w:rPr>
        <w:t>или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11AA.AAAA AAAA.AAAA (64-9999)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110C.CCCC DDDD.DDDD, </w:t>
      </w:r>
      <w:r w:rsidRPr="00AA6231">
        <w:rPr>
          <w:rFonts w:ascii="Courier New" w:hAnsi="Courier New" w:cs="Courier New"/>
          <w:color w:val="0070C0"/>
        </w:rPr>
        <w:t>где</w:t>
      </w:r>
      <w:r w:rsidRPr="00AA6231">
        <w:rPr>
          <w:rFonts w:ascii="Courier New" w:hAnsi="Courier New" w:cs="Courier New"/>
          <w:color w:val="0070C0"/>
          <w:lang w:val="en-US"/>
        </w:rPr>
        <w:t xml:space="preserve"> CCCCC=11110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3-й байт - это значения для F13-F20 (F13 в бите 0)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DECODER::MakeFuncGroupThree1Instruction(void)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i;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// а адрес </w:t>
      </w:r>
      <w:r w:rsidRPr="00AA6231">
        <w:rPr>
          <w:rFonts w:ascii="Courier New" w:hAnsi="Courier New" w:cs="Courier New"/>
          <w:color w:val="0070C0"/>
          <w:lang w:val="en-US"/>
        </w:rPr>
        <w:t>Short</w:t>
      </w:r>
      <w:r w:rsidRPr="00AA6231">
        <w:rPr>
          <w:rFonts w:ascii="Courier New" w:hAnsi="Courier New" w:cs="Courier New"/>
          <w:color w:val="0070C0"/>
        </w:rPr>
        <w:t xml:space="preserve"> или </w:t>
      </w:r>
      <w:r w:rsidRPr="00AA6231">
        <w:rPr>
          <w:rFonts w:ascii="Courier New" w:hAnsi="Courier New" w:cs="Courier New"/>
          <w:color w:val="0070C0"/>
          <w:lang w:val="en-US"/>
        </w:rPr>
        <w:t>Long</w:t>
      </w:r>
      <w:r w:rsidRPr="00AA6231">
        <w:rPr>
          <w:rFonts w:ascii="Courier New" w:hAnsi="Courier New" w:cs="Courier New"/>
          <w:color w:val="0070C0"/>
        </w:rPr>
        <w:t xml:space="preserve"> ?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if( DecAddr &lt;=127 )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{// SHORT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CommandFGrThree1[0] = DecAddr;    // </w:t>
      </w:r>
      <w:r w:rsidRPr="00AA6231">
        <w:rPr>
          <w:rFonts w:ascii="Courier New" w:hAnsi="Courier New" w:cs="Courier New"/>
          <w:color w:val="0070C0"/>
        </w:rPr>
        <w:t>адрес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</w:t>
      </w:r>
      <w:r w:rsidRPr="00AA6231">
        <w:rPr>
          <w:rFonts w:ascii="Courier New" w:hAnsi="Courier New" w:cs="Courier New"/>
          <w:color w:val="0070C0"/>
        </w:rPr>
        <w:t>=1; // адрес байта, следующего за адресом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else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{// </w:t>
      </w:r>
      <w:r w:rsidRPr="00AA6231">
        <w:rPr>
          <w:rFonts w:ascii="Courier New" w:hAnsi="Courier New" w:cs="Courier New"/>
          <w:color w:val="0070C0"/>
          <w:lang w:val="en-US"/>
        </w:rPr>
        <w:t>LONG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>CommandFGrThree</w:t>
      </w:r>
      <w:r w:rsidRPr="00AA6231">
        <w:rPr>
          <w:rFonts w:ascii="Courier New" w:hAnsi="Courier New" w:cs="Courier New"/>
          <w:color w:val="0070C0"/>
        </w:rPr>
        <w:t>1[0] = 0</w:t>
      </w:r>
      <w:r w:rsidRPr="00AA6231">
        <w:rPr>
          <w:rFonts w:ascii="Courier New" w:hAnsi="Courier New" w:cs="Courier New"/>
          <w:color w:val="0070C0"/>
          <w:lang w:val="en-US"/>
        </w:rPr>
        <w:t>xc</w:t>
      </w:r>
      <w:r w:rsidRPr="00AA6231">
        <w:rPr>
          <w:rFonts w:ascii="Courier New" w:hAnsi="Courier New" w:cs="Courier New"/>
          <w:color w:val="0070C0"/>
        </w:rPr>
        <w:t>0;                        // два старших бита всегда =1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 xml:space="preserve">CommandFGrThree1[0] = CommandFGrThree1[0] +  (DecAddr&gt;&gt;8);   // </w:t>
      </w:r>
      <w:r w:rsidRPr="00AA6231">
        <w:rPr>
          <w:rFonts w:ascii="Courier New" w:hAnsi="Courier New" w:cs="Courier New"/>
          <w:color w:val="0070C0"/>
        </w:rPr>
        <w:t>старший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адреса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CommandFGrThree1[1] = DecAddr &amp; 0x00ff;            // </w:t>
      </w:r>
      <w:r w:rsidRPr="00AA6231">
        <w:rPr>
          <w:rFonts w:ascii="Courier New" w:hAnsi="Courier New" w:cs="Courier New"/>
          <w:color w:val="0070C0"/>
        </w:rPr>
        <w:t>младший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i=2;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CommandFGrThree1[i] = 0xDE;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i++;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CommandFGrThree1[i] = ((Fs &amp; 0xFF000)&gt;&gt;12);  // </w:t>
      </w:r>
      <w:r w:rsidRPr="00AA6231">
        <w:rPr>
          <w:rFonts w:ascii="Courier New" w:hAnsi="Courier New" w:cs="Courier New"/>
          <w:color w:val="0070C0"/>
        </w:rPr>
        <w:t>биты</w:t>
      </w:r>
      <w:r w:rsidRPr="00AA6231">
        <w:rPr>
          <w:rFonts w:ascii="Courier New" w:hAnsi="Courier New" w:cs="Courier New"/>
          <w:color w:val="0070C0"/>
          <w:lang w:val="en-US"/>
        </w:rPr>
        <w:t xml:space="preserve"> 12-19 Fs </w:t>
      </w:r>
      <w:r w:rsidRPr="00AA6231">
        <w:rPr>
          <w:rFonts w:ascii="Courier New" w:hAnsi="Courier New" w:cs="Courier New"/>
          <w:color w:val="0070C0"/>
        </w:rPr>
        <w:t>определяют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состояние</w:t>
      </w:r>
      <w:r w:rsidRPr="00AA6231">
        <w:rPr>
          <w:rFonts w:ascii="Courier New" w:hAnsi="Courier New" w:cs="Courier New"/>
          <w:color w:val="0070C0"/>
          <w:lang w:val="en-US"/>
        </w:rPr>
        <w:t xml:space="preserve"> F13-F20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LenFGrThree1= i+1;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return 0; //ok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}</w:t>
      </w: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color w:val="0070C0"/>
          <w:lang w:val="en-US"/>
        </w:rPr>
      </w:pPr>
    </w:p>
    <w:p w:rsidR="002D680D" w:rsidRPr="00EE2C64" w:rsidRDefault="002D680D" w:rsidP="001B481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COM port</w:t>
      </w:r>
    </w:p>
    <w:p w:rsidR="002D680D" w:rsidRPr="00EE2C64" w:rsidRDefault="002D680D" w:rsidP="001B4816">
      <w:pPr>
        <w:pStyle w:val="NoSpacing"/>
        <w:rPr>
          <w:b/>
          <w:bCs/>
          <w:lang w:val="en-US"/>
        </w:rPr>
      </w:pPr>
    </w:p>
    <w:p w:rsidR="002D680D" w:rsidRPr="00856646" w:rsidRDefault="002D680D" w:rsidP="001B4816">
      <w:pPr>
        <w:pStyle w:val="NoSpacing"/>
      </w:pPr>
      <w:r w:rsidRPr="00244066">
        <w:t xml:space="preserve">Ниже код рутины – открытия </w:t>
      </w:r>
      <w:r w:rsidRPr="00244066">
        <w:rPr>
          <w:lang w:val="en-US"/>
        </w:rPr>
        <w:t>COM</w:t>
      </w:r>
      <w:r w:rsidRPr="00244066">
        <w:t xml:space="preserve"> порта</w:t>
      </w:r>
      <w:r w:rsidRPr="00A65C7B">
        <w:t xml:space="preserve">.  </w:t>
      </w:r>
      <w:r>
        <w:t xml:space="preserve">В режиме командной станции порт должен быть открыт как 19200 8бит без четности, никакое управление потоком не используется. В программатор заведены только 2 линии </w:t>
      </w:r>
      <w:r>
        <w:rPr>
          <w:lang w:val="en-US"/>
        </w:rPr>
        <w:t>RS</w:t>
      </w:r>
      <w:r w:rsidRPr="00856646">
        <w:t>232</w:t>
      </w:r>
      <w:r>
        <w:t xml:space="preserve">: </w:t>
      </w:r>
      <w:r>
        <w:rPr>
          <w:lang w:val="en-US"/>
        </w:rPr>
        <w:t>Tx</w:t>
      </w:r>
      <w:r w:rsidRPr="00856646">
        <w:t xml:space="preserve"> </w:t>
      </w:r>
      <w:r>
        <w:t xml:space="preserve">и </w:t>
      </w:r>
      <w:r>
        <w:rPr>
          <w:lang w:val="en-US"/>
        </w:rPr>
        <w:t>Rx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//---------------------------------------------------------------------------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>void</w:t>
      </w: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PROG</w:t>
      </w:r>
      <w:r w:rsidRPr="00AA6231">
        <w:rPr>
          <w:rFonts w:ascii="Courier New" w:hAnsi="Courier New" w:cs="Courier New"/>
          <w:color w:val="0070C0"/>
        </w:rPr>
        <w:t>::</w:t>
      </w:r>
      <w:r w:rsidRPr="00AA6231">
        <w:rPr>
          <w:rFonts w:ascii="Courier New" w:hAnsi="Courier New" w:cs="Courier New"/>
          <w:color w:val="0070C0"/>
          <w:lang w:val="en-US"/>
        </w:rPr>
        <w:t>doOpenPort</w:t>
      </w:r>
      <w:r w:rsidRPr="00AA6231">
        <w:rPr>
          <w:rFonts w:ascii="Courier New" w:hAnsi="Courier New" w:cs="Courier New"/>
          <w:color w:val="0070C0"/>
        </w:rPr>
        <w:t>(</w:t>
      </w:r>
      <w:r w:rsidRPr="00AA6231">
        <w:rPr>
          <w:rFonts w:ascii="Courier New" w:hAnsi="Courier New" w:cs="Courier New"/>
          <w:color w:val="0070C0"/>
          <w:lang w:val="en-US"/>
        </w:rPr>
        <w:t>bool</w:t>
      </w: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ShowErrMSG</w:t>
      </w:r>
      <w:r w:rsidRPr="00AA6231">
        <w:rPr>
          <w:rFonts w:ascii="Courier New" w:hAnsi="Courier New" w:cs="Courier New"/>
          <w:color w:val="0070C0"/>
        </w:rPr>
        <w:t>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// номер порта </w:t>
      </w:r>
      <w:r w:rsidRPr="00AA6231">
        <w:rPr>
          <w:rFonts w:ascii="Courier New" w:hAnsi="Courier New" w:cs="Courier New"/>
          <w:color w:val="0070C0"/>
          <w:lang w:val="en-US"/>
        </w:rPr>
        <w:t>Config</w:t>
      </w:r>
      <w:r w:rsidRPr="00AA6231">
        <w:rPr>
          <w:rFonts w:ascii="Courier New" w:hAnsi="Courier New" w:cs="Courier New"/>
          <w:color w:val="0070C0"/>
        </w:rPr>
        <w:t>.</w:t>
      </w:r>
      <w:r w:rsidRPr="00AA6231">
        <w:rPr>
          <w:rFonts w:ascii="Courier New" w:hAnsi="Courier New" w:cs="Courier New"/>
          <w:color w:val="0070C0"/>
          <w:lang w:val="en-US"/>
        </w:rPr>
        <w:t>ComPortN</w:t>
      </w:r>
      <w:r w:rsidRPr="00AA6231">
        <w:rPr>
          <w:rFonts w:ascii="Courier New" w:hAnsi="Courier New" w:cs="Courier New"/>
          <w:color w:val="0070C0"/>
        </w:rPr>
        <w:t xml:space="preserve"> может быть=0 - тогда ничего не делаем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if( Config.ComPortN &lt;= 0 )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INFO("PROG::doOpenPort-&gt;1:  Config.ComPortN &lt;= 0    -&gt; return");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return;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char ComN[10];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AnsiString AS;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//To specify a COM port number greater than 9, use the following syntax: "\\.\COM10". This syntax works for all port numbers and hardware that allows COM port numbers to be specified.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AS = "\\\\.\\COM" + AnsiString( Config.ComPortN 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memcpy(ComN,AS.data(),AS.Length()+1);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ComPort=CreateFile(ComN,GENERIC_READ|GENERIC_WRITE,0,NULL,OPEN_EXISTING,FILE_FLAG_OVERLAPPED,NULL);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if(ComPort==INVALID_HANDLE_VALUE)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AS ="Не возможно открыть последовательный порт COM"+ AnsiString(Config.ComPortN)+"\nвозможно он занят другой программой";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>if( ShowErrMSG 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Application-&gt;MessageBox(AS.c_str(),"</w:t>
      </w:r>
      <w:r w:rsidRPr="00AA6231">
        <w:rPr>
          <w:rFonts w:ascii="Courier New" w:hAnsi="Courier New" w:cs="Courier New"/>
          <w:color w:val="0070C0"/>
        </w:rPr>
        <w:t>ОШИБКА</w:t>
      </w:r>
      <w:r w:rsidRPr="00AA6231">
        <w:rPr>
          <w:rFonts w:ascii="Courier New" w:hAnsi="Courier New" w:cs="Courier New"/>
          <w:color w:val="0070C0"/>
          <w:lang w:val="en-US"/>
        </w:rPr>
        <w:t>", MB_OK);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</w:t>
      </w:r>
      <w:r w:rsidRPr="00AA6231">
        <w:rPr>
          <w:rFonts w:ascii="Courier New" w:hAnsi="Courier New" w:cs="Courier New"/>
          <w:color w:val="0070C0"/>
        </w:rPr>
        <w:t>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INFO("Не возможно открыть последовательный порт Error 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// установить состояние порта - закрыт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portState = 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UpdateProgControls(portState); // когда порт открыт разрешает кнопки или запрещает если закрыт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</w:t>
      </w:r>
      <w:r w:rsidRPr="00AA6231">
        <w:rPr>
          <w:rFonts w:ascii="Courier New" w:hAnsi="Courier New" w:cs="Courier New"/>
          <w:color w:val="0070C0"/>
          <w:lang w:val="en-US"/>
        </w:rPr>
        <w:t>return;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else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INFO("</w:t>
      </w:r>
      <w:r w:rsidRPr="00AA6231">
        <w:rPr>
          <w:rFonts w:ascii="Courier New" w:hAnsi="Courier New" w:cs="Courier New"/>
          <w:color w:val="0070C0"/>
        </w:rPr>
        <w:t>Порт</w:t>
      </w:r>
      <w:r w:rsidRPr="00AA6231">
        <w:rPr>
          <w:rFonts w:ascii="Courier New" w:hAnsi="Courier New" w:cs="Courier New"/>
          <w:color w:val="0070C0"/>
          <w:lang w:val="en-US"/>
        </w:rPr>
        <w:t xml:space="preserve"> "+AnsiString(ComN)+" </w:t>
      </w:r>
      <w:r w:rsidRPr="00AA6231">
        <w:rPr>
          <w:rFonts w:ascii="Courier New" w:hAnsi="Courier New" w:cs="Courier New"/>
          <w:color w:val="0070C0"/>
        </w:rPr>
        <w:t>открыт</w:t>
      </w:r>
      <w:r w:rsidRPr="00AA6231">
        <w:rPr>
          <w:rFonts w:ascii="Courier New" w:hAnsi="Courier New" w:cs="Courier New"/>
          <w:color w:val="0070C0"/>
          <w:lang w:val="en-US"/>
        </w:rPr>
        <w:t>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dcb-&gt;DCBlength=sizeof(DCB);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получить текущие настройки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GetCommState(ComPort,dcb);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 </w:t>
      </w:r>
      <w:r w:rsidRPr="00AA6231">
        <w:rPr>
          <w:rFonts w:ascii="Courier New" w:hAnsi="Courier New" w:cs="Courier New"/>
          <w:color w:val="0070C0"/>
        </w:rPr>
        <w:t>скорость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//dcb-&gt;BaudRate=CBR_115200;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//dcb-&gt;BaudRate=CBR_57600;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//dcb-&gt;BaudRate=CBR_38400; 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dcb-&gt;BaudRate=CBR_19200;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//dcb-&gt;BaudRate=28800;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 </w:t>
      </w:r>
      <w:r w:rsidRPr="00AA6231">
        <w:rPr>
          <w:rFonts w:ascii="Courier New" w:hAnsi="Courier New" w:cs="Courier New"/>
          <w:color w:val="0070C0"/>
        </w:rPr>
        <w:t>Количество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бит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dcb-&gt;ByteSize=8;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dcb-&gt;fBinary = true;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//Задает игнорирование всех операций чтения/записи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//при возникновении ошибки. Если это поле равно TRUE,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//драйвер прекращает все операции чтения/записи для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//порта при возникновении ошибки.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//Продолжать работать с портом можно будет только после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//устранения причины ошибки и вызова функции ClearCommError.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dcb-&gt;fAbortOnError = false;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 </w:t>
      </w:r>
      <w:r w:rsidRPr="00AA6231">
        <w:rPr>
          <w:rFonts w:ascii="Courier New" w:hAnsi="Courier New" w:cs="Courier New"/>
          <w:color w:val="0070C0"/>
        </w:rPr>
        <w:t>четность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dcb-&gt;fParity = false;  // off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</w:t>
      </w:r>
      <w:r w:rsidRPr="00AA6231">
        <w:rPr>
          <w:rFonts w:ascii="Courier New" w:hAnsi="Courier New" w:cs="Courier New"/>
          <w:color w:val="0070C0"/>
        </w:rPr>
        <w:t>-&gt;</w:t>
      </w:r>
      <w:r w:rsidRPr="00AA6231">
        <w:rPr>
          <w:rFonts w:ascii="Courier New" w:hAnsi="Courier New" w:cs="Courier New"/>
          <w:color w:val="0070C0"/>
          <w:lang w:val="en-US"/>
        </w:rPr>
        <w:t>Parity</w:t>
      </w:r>
      <w:r w:rsidRPr="00AA6231">
        <w:rPr>
          <w:rFonts w:ascii="Courier New" w:hAnsi="Courier New" w:cs="Courier New"/>
          <w:color w:val="0070C0"/>
        </w:rPr>
        <w:t xml:space="preserve"> = </w:t>
      </w:r>
      <w:r w:rsidRPr="00AA6231">
        <w:rPr>
          <w:rFonts w:ascii="Courier New" w:hAnsi="Courier New" w:cs="Courier New"/>
          <w:color w:val="0070C0"/>
          <w:lang w:val="en-US"/>
        </w:rPr>
        <w:t>NOPARITY</w:t>
      </w:r>
      <w:r w:rsidRPr="00AA6231">
        <w:rPr>
          <w:rFonts w:ascii="Courier New" w:hAnsi="Courier New" w:cs="Courier New"/>
          <w:color w:val="0070C0"/>
        </w:rPr>
        <w:t>; //Бит четности отсутствует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// CTS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dcb-&gt;fOutxCtsFlow = false; // off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 DSR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dcb-&gt;fOutxDsrFlow = false; // off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 DTR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dcb-&gt;fDtrControl = DTR_CONTROL_DISABLE; // off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dcb-&gt;fDsrSensitivity = false;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Задает использование XON/XOFF управления потоком при передаче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dcb-&gt;fOutX=false;      //off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Задает использование XON/XOFF управления потоком при приеме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dcb-&gt;fInX=false;      //off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Задает режим управления потоком для сигнала RTS.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dcb-&gt;fRtsControl=RTS_CONTROL_DISABLE;   //off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dcb-&gt;fRtsControl=RTS_CONTROL_ENABLE;   //2017    Enables the RTS line when the device is opened and leaves it on.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  <w:lang w:val="en-US"/>
        </w:rPr>
        <w:tab/>
      </w:r>
      <w:r w:rsidRPr="00AA6231">
        <w:rPr>
          <w:rFonts w:ascii="Courier New" w:hAnsi="Courier New" w:cs="Courier New"/>
          <w:color w:val="0070C0"/>
        </w:rPr>
        <w:t>// это не handshaking, это просто дает переход в 0 линии RTS, после открытия порта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  <w:t xml:space="preserve">// можно сделать и DISABLE - это ничего не меняет. В программаторе линии RST и CTS 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  <w:t>// никуда не ведут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Задает количество стоповых бит.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dcb-&gt;StopBits=ONESTOPBIT;   //1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убрано при переходе на CBuilder6 dcb-&gt;wReserved = 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dcb-&gt;fNull = false;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//если TRUE, то передача продолжается, несмотря на то,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что приемный буфер содержит более XoffLim символов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dcb-&gt;fTXContinueOnXoff = true;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//--- установить настройки ---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if( 0 == SetCommState(ComPort,dcb))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INFO("SetCommState-&gt; Ошибка установки параметров")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</w:t>
      </w:r>
      <w:r w:rsidRPr="00AA6231">
        <w:rPr>
          <w:rFonts w:ascii="Courier New" w:hAnsi="Courier New" w:cs="Courier New"/>
          <w:color w:val="0070C0"/>
          <w:lang w:val="en-US"/>
        </w:rPr>
        <w:t xml:space="preserve">// </w:t>
      </w:r>
      <w:r w:rsidRPr="00AA6231">
        <w:rPr>
          <w:rFonts w:ascii="Courier New" w:hAnsi="Courier New" w:cs="Courier New"/>
          <w:color w:val="0070C0"/>
        </w:rPr>
        <w:t>закрываем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порт</w:t>
      </w:r>
      <w:r w:rsidRPr="00AA6231">
        <w:rPr>
          <w:rFonts w:ascii="Courier New" w:hAnsi="Courier New" w:cs="Courier New"/>
          <w:color w:val="0070C0"/>
          <w:lang w:val="en-US"/>
        </w:rPr>
        <w:t xml:space="preserve">  HANDLE ComPort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CloseHandle(Form1-&gt;Prog-&gt;ComPort);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</w:t>
      </w:r>
      <w:r w:rsidRPr="00AA6231">
        <w:rPr>
          <w:rFonts w:ascii="Courier New" w:hAnsi="Courier New" w:cs="Courier New"/>
          <w:color w:val="0070C0"/>
        </w:rPr>
        <w:t>// установить состояние порта - закрыт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portState = 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UpdateProgControls(portState); // когда порт открыт разрешает кнопки или запрещает если закрыт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return;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--- Тайм ауты ---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Максимальное время, в миллисекундах, допустимое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//между двумя последовательными символами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//считываемыми с коммуникационной линии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//ct.ReadIntervalTimeout=MAXDWORD;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ct.ReadIntervalTimeout=0;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// Задает множитель, в миллисекундах, используемый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//для вычисления общего тайм-аута операции чтения.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//Для каждой операции чтения данное значение умножается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на количество запрошеных для чтения символов.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ct.ReadTotalTimeoutMultiplier=0;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//Задает константу, в миллисекундах, используемую для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//вычисления общего тайм-аута операции чтения.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Для каждой операции чтения данное значение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//прибавляется к результату умножения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//ReadTotalTimeoutMultiplier на количество запрошеных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//для чтения символов. Нулевое значение полей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//ReadTotalTimeoutMultiplier и ReadTotalTimeoutConstant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//означает, что общий тайм-аут для операции чтения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//не используется.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ct.ReadTotalTimeoutConstant=0;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Задает множитель, в миллисекундах, используемый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//для вычисления общего тайм-аута операции записи.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Для каждой операции записи данное значение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//умножается на количество записываемых символов.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ct.WriteTotalTimeoutMultiplier=0;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//Задает константу, в миллисекундах, используемую для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//вычисления общего тайм-аута операции записи.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Для каждой операции записи данное значение прибавляется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 к результату умножения WriteTotalTimeoutMultiplier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//на количество записываемых символов.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//Нулевое значение полей WriteTotalTimeoutMultiplier и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//WriteTotalTimeoutConstant означает, что общий тайм-аут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//для операции записи не используется.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 xml:space="preserve">ct.WriteTotalTimeoutConstant = 0; 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 </w:t>
      </w:r>
      <w:r w:rsidRPr="00AA6231">
        <w:rPr>
          <w:rFonts w:ascii="Courier New" w:hAnsi="Courier New" w:cs="Courier New"/>
          <w:color w:val="0070C0"/>
        </w:rPr>
        <w:t>Установить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тайм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ауты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SetCommTimeouts(ComPort,&amp;ct);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// получить текущие настройки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GetCommState(ComPort,dcb1);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 xml:space="preserve">INFO("SetCommState-&gt; </w:t>
      </w:r>
      <w:r w:rsidRPr="00AA6231">
        <w:rPr>
          <w:rFonts w:ascii="Courier New" w:hAnsi="Courier New" w:cs="Courier New"/>
          <w:color w:val="0070C0"/>
        </w:rPr>
        <w:t>Установлена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скорость</w:t>
      </w:r>
      <w:r w:rsidRPr="00AA6231">
        <w:rPr>
          <w:rFonts w:ascii="Courier New" w:hAnsi="Courier New" w:cs="Courier New"/>
          <w:color w:val="0070C0"/>
          <w:lang w:val="en-US"/>
        </w:rPr>
        <w:t xml:space="preserve"> :"+AnsiString(dcb-&gt;BaudRate))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// </w:t>
      </w:r>
      <w:r w:rsidRPr="00AA6231">
        <w:rPr>
          <w:rFonts w:ascii="Courier New" w:hAnsi="Courier New" w:cs="Courier New"/>
          <w:color w:val="0070C0"/>
        </w:rPr>
        <w:t>очистить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внутренние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буфера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PurgeComm(ComPort,PURGE_TXCLEAR | PURGE_RXCLEAR | PURGE_TXABORT | PURGE_RXABORT 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// установить событие - порт открыт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openPortEvent-&gt;SetEvent();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установить состояние порта - открыт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portState = 1;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послать break программеру - он должен перейти в DCC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SetCommBreak(ComPort);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WaitForSingleObject(MOvr1-&gt;hEvent,200);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ClearCommBreak(ComPort);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ResetEvent(MOvr1-&gt;hEvent);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UpdateProgControls(portState); // когда порт открыт разрешает кнопки или запрещает если закрыт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//---------------------------- это тестовый код, искал причину синего экрана на Win7 64bit SP1.  Проблема проявляется  только с новыми драйверами </w:t>
      </w:r>
      <w:r w:rsidRPr="00AA6231">
        <w:rPr>
          <w:rFonts w:ascii="Courier New" w:hAnsi="Courier New" w:cs="Courier New"/>
          <w:color w:val="0070C0"/>
          <w:lang w:val="en-US"/>
        </w:rPr>
        <w:t>FTDI</w:t>
      </w:r>
      <w:r w:rsidRPr="00AA6231">
        <w:rPr>
          <w:rFonts w:ascii="Courier New" w:hAnsi="Courier New" w:cs="Courier New"/>
          <w:color w:val="0070C0"/>
        </w:rPr>
        <w:t>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</w:t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  <w:t xml:space="preserve"> если </w:t>
      </w:r>
      <w:r w:rsidRPr="00AA6231">
        <w:rPr>
          <w:rFonts w:ascii="Courier New" w:hAnsi="Courier New" w:cs="Courier New"/>
          <w:color w:val="0070C0"/>
          <w:lang w:val="en-US"/>
        </w:rPr>
        <w:t>COM</w:t>
      </w:r>
      <w:r w:rsidRPr="00AA6231">
        <w:rPr>
          <w:rFonts w:ascii="Courier New" w:hAnsi="Courier New" w:cs="Courier New"/>
          <w:color w:val="0070C0"/>
        </w:rPr>
        <w:t xml:space="preserve"> порт аппаратный – синего экрана нет. Баг в драйвере.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#if 0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эта последовательность вызывает синий экран когда i==300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т.е. вторая операция чтения если после первой не делать PurgeComm(), а делать после второй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int i=0;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DWORD cntrR=0xff, cntrW=0xff;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byte bbb, bbb1;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unsigned int tmp;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do 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bbb=</w:t>
      </w:r>
      <w:r w:rsidRPr="00AA6231">
        <w:rPr>
          <w:rFonts w:ascii="Courier New" w:hAnsi="Courier New" w:cs="Courier New"/>
          <w:color w:val="0070C0"/>
          <w:lang w:val="en-US"/>
        </w:rPr>
        <w:tab/>
        <w:t>PR_READY;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ResetEvent(MOvr1-&gt;hEvent);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ReadFile(ComPort,&amp;bbb,1,&amp;cntrR,MOvr1); //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if( i==300 )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>{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ResetEvent(MOvr1-&gt;hEvent);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 xml:space="preserve"> ReadFile(ComPort,&amp;bbb1,1,&amp;cntrW,MOvr1); //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ab/>
        <w:t>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PurgeComm(ComPort,PURGE_TXCLEAR | PURGE_RXCLEAR | PURGE_TXABORT | PURGE_RXABORT 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Sleep(50);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INFO("PROG::doOpenPort-&gt; "+AnsiString(ComN)+" call ReadFile+ Purge) "+AnsiString(i));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Form1-&gt;ProcessWinMessages(1);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i++;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}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while(1);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#endif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INFO("PROG::doOpenPort-&gt;   END    -OK");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</w:rPr>
      </w:pPr>
      <w:r w:rsidRPr="00AA6231">
        <w:rPr>
          <w:rFonts w:ascii="Courier New" w:hAnsi="Courier New" w:cs="Courier New"/>
          <w:color w:val="0070C0"/>
        </w:rPr>
        <w:t>}</w:t>
      </w:r>
    </w:p>
    <w:p w:rsidR="002D680D" w:rsidRPr="00244066" w:rsidRDefault="002D680D" w:rsidP="001B4816">
      <w:pPr>
        <w:pStyle w:val="NoSpacing"/>
      </w:pPr>
    </w:p>
    <w:p w:rsidR="002D680D" w:rsidRPr="00244066" w:rsidRDefault="002D680D" w:rsidP="001B4816">
      <w:pPr>
        <w:pStyle w:val="NoSpacing"/>
      </w:pPr>
    </w:p>
    <w:p w:rsidR="002D680D" w:rsidRPr="00244066" w:rsidRDefault="002D680D" w:rsidP="001B4816">
      <w:pPr>
        <w:pStyle w:val="NoSpacing"/>
      </w:pPr>
    </w:p>
    <w:p w:rsidR="002D680D" w:rsidRPr="00244066" w:rsidRDefault="002D680D" w:rsidP="001B4816">
      <w:pPr>
        <w:pStyle w:val="NoSpacing"/>
        <w:rPr>
          <w:color w:val="0070C0"/>
        </w:rPr>
      </w:pPr>
    </w:p>
    <w:p w:rsidR="002D680D" w:rsidRPr="00244066" w:rsidRDefault="002D680D" w:rsidP="001B4816">
      <w:pPr>
        <w:pStyle w:val="NoSpacing"/>
      </w:pPr>
    </w:p>
    <w:p w:rsidR="002D680D" w:rsidRPr="00244066" w:rsidRDefault="002D680D" w:rsidP="001B4816">
      <w:pPr>
        <w:pStyle w:val="NoSpacing"/>
      </w:pPr>
    </w:p>
    <w:p w:rsidR="002D680D" w:rsidRPr="00856646" w:rsidRDefault="002D680D" w:rsidP="001B4816">
      <w:pPr>
        <w:pStyle w:val="NoSpacing"/>
      </w:pPr>
    </w:p>
    <w:p w:rsidR="002D680D" w:rsidRPr="00856646" w:rsidRDefault="002D680D" w:rsidP="001B4816">
      <w:pPr>
        <w:pStyle w:val="NoSpacing"/>
      </w:pPr>
    </w:p>
    <w:p w:rsidR="002D680D" w:rsidRPr="00302D8A" w:rsidRDefault="002D680D" w:rsidP="001B4816">
      <w:pPr>
        <w:pStyle w:val="NoSpacing"/>
        <w:rPr>
          <w:b/>
          <w:bCs/>
        </w:rPr>
      </w:pPr>
      <w:r w:rsidRPr="00302D8A">
        <w:rPr>
          <w:b/>
          <w:bCs/>
        </w:rPr>
        <w:t>Включение программатора в режиме командной станции</w:t>
      </w:r>
    </w:p>
    <w:p w:rsidR="002D680D" w:rsidRDefault="002D680D" w:rsidP="001B4816">
      <w:pPr>
        <w:pStyle w:val="NoSpacing"/>
      </w:pPr>
    </w:p>
    <w:p w:rsidR="002D680D" w:rsidRDefault="002D680D" w:rsidP="001B4816">
      <w:pPr>
        <w:pStyle w:val="NoSpacing"/>
      </w:pPr>
      <w:r>
        <w:t>Вот рутина, которая вызывается при включении программатора.</w:t>
      </w:r>
    </w:p>
    <w:p w:rsidR="002D680D" w:rsidRPr="00302D8A" w:rsidRDefault="002D680D" w:rsidP="001B4816">
      <w:pPr>
        <w:pStyle w:val="NoSpacing"/>
      </w:pPr>
      <w:r>
        <w:t xml:space="preserve">Она устанавливает таймаут связи с ПК и отправляет первую </w:t>
      </w:r>
      <w:r>
        <w:rPr>
          <w:lang w:val="en-US"/>
        </w:rPr>
        <w:t>DCC</w:t>
      </w:r>
      <w:r w:rsidRPr="00302D8A">
        <w:t xml:space="preserve"> </w:t>
      </w:r>
      <w:r>
        <w:t>команду</w:t>
      </w:r>
      <w:r w:rsidRPr="00302D8A">
        <w:t xml:space="preserve"> </w:t>
      </w:r>
      <w:r>
        <w:t xml:space="preserve">– команду </w:t>
      </w:r>
      <w:r>
        <w:rPr>
          <w:lang w:val="en-US"/>
        </w:rPr>
        <w:t>reset</w:t>
      </w:r>
      <w:r w:rsidRPr="00302D8A">
        <w:t xml:space="preserve"> </w:t>
      </w:r>
      <w:r>
        <w:t>всем декодерам: 00 00 00</w:t>
      </w:r>
    </w:p>
    <w:p w:rsidR="002D680D" w:rsidRDefault="002D680D" w:rsidP="001B4816">
      <w:pPr>
        <w:pStyle w:val="NoSpacing"/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//---------------------------------------------------------------------------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перевести программер и декодер в DCC mode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PROG::Switch_to_DCC_mode(void)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char Comm[10];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byte AckProgrammer=0xff;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int rez;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DWORD cntr=0xff;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unsigned int tmp,tmp1;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LPVOID lpMsgBuf;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Reset_Programmer();  // посылает BREAK программеру (он выключит POWER на RAIL и перезагрузится)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дать декодеру включиться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INFO("Switch_to_DCC_mode-&gt;шлем DCC Reset 00 00 00")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Comm[0] = 0;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Comm[1] = 0;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if( 0!=OP_Mode_Command((byte *)&amp;Comm,2) 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{// наверно нет связи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return -1;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}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//--------------------- SET DCC TIMEOUT ----------------------------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установить тайм аут приема команд от PC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если нет команд за это время - программер выключит POWER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INFO("Switch_to_DCC_mode-&gt;устанавливаем тайм аут приема DCC команд")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проверяем готовность программера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if( 0!=check_programmer_ready() 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return -1;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до отправки команды поставить на чтение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ResetEvent(MOvr1-&gt;hEvent);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ReadFile(ComPort,&amp;AckProgrammer,1,&amp;cntr,MOvr1);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отправить команду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Comm[0] = PR_SET_DCC_TIMEOUT;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Comm[1] = 4; // количество байт в посылке - это для программера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Comm[2] = (Config.DCCRxTimeOut &amp; 0xFF00) &gt;&gt; 8;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Comm[3] =  Config.DCCRxTimeOut &amp; 0x00FF;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SendBytesToCOM</w:t>
      </w:r>
      <w:r w:rsidRPr="00AA6231">
        <w:rPr>
          <w:rFonts w:ascii="Courier New" w:hAnsi="Courier New" w:cs="Courier New"/>
          <w:color w:val="0070C0"/>
        </w:rPr>
        <w:t>(</w:t>
      </w:r>
      <w:r w:rsidRPr="00AA6231">
        <w:rPr>
          <w:rFonts w:ascii="Courier New" w:hAnsi="Courier New" w:cs="Courier New"/>
          <w:color w:val="0070C0"/>
          <w:lang w:val="en-US"/>
        </w:rPr>
        <w:t>Comm</w:t>
      </w:r>
      <w:r w:rsidRPr="00AA6231">
        <w:rPr>
          <w:rFonts w:ascii="Courier New" w:hAnsi="Courier New" w:cs="Courier New"/>
          <w:color w:val="0070C0"/>
        </w:rPr>
        <w:t>,</w:t>
      </w:r>
      <w:r w:rsidRPr="00AA6231">
        <w:rPr>
          <w:rFonts w:ascii="Courier New" w:hAnsi="Courier New" w:cs="Courier New"/>
          <w:color w:val="0070C0"/>
          <w:lang w:val="en-US"/>
        </w:rPr>
        <w:t>Comm</w:t>
      </w:r>
      <w:r w:rsidRPr="00AA6231">
        <w:rPr>
          <w:rFonts w:ascii="Courier New" w:hAnsi="Courier New" w:cs="Courier New"/>
          <w:color w:val="0070C0"/>
        </w:rPr>
        <w:t>[1]);  // отправить байты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ждем подтверждения приема команды от программера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tmp = WaitForSingleObject(MOvr1-&gt;hEvent,1000);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ResetEvent(MOvr1-&gt;hEvent);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очистить внутренние буфера и отменить все операции ввода/вывода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PurgeComm(ComPort,PURGE_TXCLEAR | PURGE_RXCLEAR | PURGE_TXABORT | PURGE_RXABORT 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if( WAIT_OBJECT_0 != tmp 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{// нет подтверждения от программера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           INFO("Switch_to_DCC_mode-&gt;Нет подтверждения от программера")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           </w:t>
      </w:r>
      <w:r w:rsidRPr="00AA6231">
        <w:rPr>
          <w:rFonts w:ascii="Courier New" w:hAnsi="Courier New" w:cs="Courier New"/>
          <w:color w:val="0070C0"/>
          <w:lang w:val="en-US"/>
        </w:rPr>
        <w:t>tmp1 = GetLastError();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FormatMessage(FORMAT_MESSAGE_ALLOCATE_BUFFER | FORMAT_MESSAGE_FROM_SYSTEM,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NULL, tmp1, MAKELANGID(LANG_NEUTRAL, SUBLANG_DEFAULT), // Default language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(LPTSTR) &amp;lpMsgBuf, 0, NULL);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INFO("GetLastError: "+AnsiString(tmp1)+" - "+(const char *)lpMsgBuf)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         SetLastError(0);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 return -1;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 }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AckProgrammer != PR_ACK_DCC_STOP 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// нет подтверждения приема посылки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return -1;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 xml:space="preserve">INFO("Switch_to_DCC_mode-&gt;Programmer </w:t>
      </w:r>
      <w:r w:rsidRPr="00AA6231">
        <w:rPr>
          <w:rFonts w:ascii="Courier New" w:hAnsi="Courier New" w:cs="Courier New"/>
          <w:color w:val="0070C0"/>
        </w:rPr>
        <w:t>принял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команду</w:t>
      </w:r>
      <w:r w:rsidRPr="00AA6231">
        <w:rPr>
          <w:rFonts w:ascii="Courier New" w:hAnsi="Courier New" w:cs="Courier New"/>
          <w:color w:val="0070C0"/>
          <w:lang w:val="en-US"/>
        </w:rPr>
        <w:t xml:space="preserve"> SET DCC TIMEOUT")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//--------------------- END SET DCC TIMEOUT ----------------------------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INFO("Switch_to_DCC_mode-&gt;</w:t>
      </w:r>
      <w:r w:rsidRPr="00AA6231">
        <w:rPr>
          <w:rFonts w:ascii="Courier New" w:hAnsi="Courier New" w:cs="Courier New"/>
          <w:color w:val="0070C0"/>
        </w:rPr>
        <w:t>Программер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перезагружен</w:t>
      </w:r>
      <w:r w:rsidRPr="00AA6231">
        <w:rPr>
          <w:rFonts w:ascii="Courier New" w:hAnsi="Courier New" w:cs="Courier New"/>
          <w:color w:val="0070C0"/>
          <w:lang w:val="en-US"/>
        </w:rPr>
        <w:t>")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return</w:t>
      </w:r>
      <w:r w:rsidRPr="00AA6231">
        <w:rPr>
          <w:rFonts w:ascii="Courier New" w:hAnsi="Courier New" w:cs="Courier New"/>
          <w:color w:val="0070C0"/>
        </w:rPr>
        <w:t xml:space="preserve"> 0; // </w:t>
      </w:r>
      <w:r w:rsidRPr="00AA6231">
        <w:rPr>
          <w:rFonts w:ascii="Courier New" w:hAnsi="Courier New" w:cs="Courier New"/>
          <w:color w:val="0070C0"/>
          <w:lang w:val="en-US"/>
        </w:rPr>
        <w:t>ok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}</w:t>
      </w:r>
    </w:p>
    <w:p w:rsidR="002D680D" w:rsidRPr="00EE2C64" w:rsidRDefault="002D680D" w:rsidP="001B4816">
      <w:pPr>
        <w:pStyle w:val="NoSpacing"/>
      </w:pPr>
    </w:p>
    <w:p w:rsidR="002D680D" w:rsidRPr="00EE2C64" w:rsidRDefault="002D680D" w:rsidP="001B4816">
      <w:pPr>
        <w:pStyle w:val="NoSpacing"/>
      </w:pPr>
      <w:r>
        <w:t>-------------------------------------------------------------------------------------------------------------------------------------------------------------------------------------------------------------------</w:t>
      </w:r>
    </w:p>
    <w:p w:rsidR="002D680D" w:rsidRPr="00302D8A" w:rsidRDefault="002D680D" w:rsidP="00302D8A">
      <w:pPr>
        <w:pStyle w:val="NoSpacing"/>
        <w:rPr>
          <w:color w:val="0070C0"/>
        </w:rPr>
      </w:pPr>
      <w:r>
        <w:t xml:space="preserve">Если перед включением программатора в </w:t>
      </w:r>
      <w:r>
        <w:rPr>
          <w:lang w:val="en-US"/>
        </w:rPr>
        <w:t>DCC</w:t>
      </w:r>
      <w:r w:rsidRPr="00EE2C64">
        <w:t xml:space="preserve"> </w:t>
      </w:r>
      <w:r>
        <w:rPr>
          <w:lang w:val="en-US"/>
        </w:rPr>
        <w:t>mode</w:t>
      </w:r>
      <w:r w:rsidRPr="00EE2C64">
        <w:t xml:space="preserve"> </w:t>
      </w:r>
      <w:r>
        <w:t xml:space="preserve">он мог быть в режиме программирования, то перед выполнением </w:t>
      </w:r>
      <w:r w:rsidRPr="00EE2C64">
        <w:rPr>
          <w:color w:val="0070C0"/>
          <w:lang w:val="en-US"/>
        </w:rPr>
        <w:t>Switch</w:t>
      </w:r>
      <w:r w:rsidRPr="00302D8A">
        <w:rPr>
          <w:color w:val="0070C0"/>
        </w:rPr>
        <w:t>_</w:t>
      </w:r>
      <w:r w:rsidRPr="00EE2C64">
        <w:rPr>
          <w:color w:val="0070C0"/>
          <w:lang w:val="en-US"/>
        </w:rPr>
        <w:t>to</w:t>
      </w:r>
      <w:r w:rsidRPr="00302D8A">
        <w:rPr>
          <w:color w:val="0070C0"/>
        </w:rPr>
        <w:t>_</w:t>
      </w:r>
      <w:r w:rsidRPr="00EE2C64">
        <w:rPr>
          <w:color w:val="0070C0"/>
          <w:lang w:val="en-US"/>
        </w:rPr>
        <w:t>DCC</w:t>
      </w:r>
      <w:r w:rsidRPr="00302D8A">
        <w:rPr>
          <w:color w:val="0070C0"/>
        </w:rPr>
        <w:t>_</w:t>
      </w:r>
      <w:r w:rsidRPr="00EE2C64">
        <w:rPr>
          <w:color w:val="0070C0"/>
          <w:lang w:val="en-US"/>
        </w:rPr>
        <w:t>mode</w:t>
      </w:r>
      <w:r w:rsidRPr="00302D8A">
        <w:rPr>
          <w:color w:val="0070C0"/>
        </w:rPr>
        <w:t>(</w:t>
      </w:r>
      <w:r w:rsidRPr="00EE2C64">
        <w:rPr>
          <w:color w:val="0070C0"/>
          <w:lang w:val="en-US"/>
        </w:rPr>
        <w:t>void</w:t>
      </w:r>
      <w:r w:rsidRPr="00302D8A">
        <w:rPr>
          <w:color w:val="0070C0"/>
        </w:rPr>
        <w:t>)</w:t>
      </w:r>
    </w:p>
    <w:p w:rsidR="002D680D" w:rsidRPr="00856646" w:rsidRDefault="002D680D" w:rsidP="001B4816">
      <w:pPr>
        <w:pStyle w:val="NoSpacing"/>
        <w:rPr>
          <w:lang w:val="en-US"/>
        </w:rPr>
      </w:pPr>
      <w:r>
        <w:t xml:space="preserve">нужно сделать сброс программатора, для этого нужно передать по </w:t>
      </w:r>
      <w:r>
        <w:rPr>
          <w:lang w:val="en-US"/>
        </w:rPr>
        <w:t>RS</w:t>
      </w:r>
      <w:r w:rsidRPr="00302D8A">
        <w:t xml:space="preserve">232 </w:t>
      </w:r>
      <w:r>
        <w:t xml:space="preserve">сигнал </w:t>
      </w:r>
      <w:r>
        <w:rPr>
          <w:lang w:val="en-US"/>
        </w:rPr>
        <w:t>break</w:t>
      </w:r>
      <w:r>
        <w:t xml:space="preserve"> длительностью </w:t>
      </w:r>
      <w:r w:rsidRPr="00856646">
        <w:rPr>
          <w:lang w:val="en-US"/>
        </w:rPr>
        <w:t>200</w:t>
      </w:r>
      <w:r>
        <w:t>мс</w:t>
      </w:r>
      <w:r w:rsidRPr="00856646">
        <w:rPr>
          <w:lang w:val="en-US"/>
        </w:rPr>
        <w:t xml:space="preserve">, </w:t>
      </w:r>
      <w:r>
        <w:t>пример</w:t>
      </w:r>
      <w:r w:rsidRPr="00856646">
        <w:rPr>
          <w:lang w:val="en-US"/>
        </w:rPr>
        <w:t xml:space="preserve"> </w:t>
      </w:r>
      <w:r>
        <w:t>кода</w:t>
      </w:r>
      <w:r w:rsidRPr="00856646">
        <w:rPr>
          <w:lang w:val="en-US"/>
        </w:rPr>
        <w:t>: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volatile LPOVERLAPPED MOvr1;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MOvr1 = new OVERLAPPED;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MOvr1-&gt;Internal=0;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MOvr1-&gt;InternalHigh=0;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MOvr1-&gt;Offset=0;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MOvr1-&gt;OffsetHigh=0;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MOvr1-&gt;hEvent = CreateEvent(NULL,true,false,"My1_NameMOvr1"); // manual reset</w:t>
      </w: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1B481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ResetEvent(MOvr1-&gt;hEvent);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SetCommBreak(ComPort);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WaitForSingleObject(MOvr1-&gt;hEvent,200);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ClearCommBreak(ComPort);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ResetEvent</w:t>
      </w:r>
      <w:r w:rsidRPr="00AA6231">
        <w:rPr>
          <w:rFonts w:ascii="Courier New" w:hAnsi="Courier New" w:cs="Courier New"/>
          <w:color w:val="0070C0"/>
        </w:rPr>
        <w:t>(</w:t>
      </w:r>
      <w:r w:rsidRPr="00AA6231">
        <w:rPr>
          <w:rFonts w:ascii="Courier New" w:hAnsi="Courier New" w:cs="Courier New"/>
          <w:color w:val="0070C0"/>
          <w:lang w:val="en-US"/>
        </w:rPr>
        <w:t>MOvr</w:t>
      </w:r>
      <w:r w:rsidRPr="00AA6231">
        <w:rPr>
          <w:rFonts w:ascii="Courier New" w:hAnsi="Courier New" w:cs="Courier New"/>
          <w:color w:val="0070C0"/>
        </w:rPr>
        <w:t>1-&gt;</w:t>
      </w:r>
      <w:r w:rsidRPr="00AA6231">
        <w:rPr>
          <w:rFonts w:ascii="Courier New" w:hAnsi="Courier New" w:cs="Courier New"/>
          <w:color w:val="0070C0"/>
          <w:lang w:val="en-US"/>
        </w:rPr>
        <w:t>hEvent</w:t>
      </w:r>
      <w:r w:rsidRPr="00AA6231">
        <w:rPr>
          <w:rFonts w:ascii="Courier New" w:hAnsi="Courier New" w:cs="Courier New"/>
          <w:color w:val="0070C0"/>
        </w:rPr>
        <w:t>);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декодер будет отключать питание - подождать пока не закончит</w:t>
      </w:r>
    </w:p>
    <w:p w:rsidR="002D680D" w:rsidRPr="00AA6231" w:rsidRDefault="002D680D" w:rsidP="00EE2C64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Sleep(200);</w:t>
      </w:r>
    </w:p>
    <w:p w:rsidR="002D680D" w:rsidRPr="00302D8A" w:rsidRDefault="002D680D" w:rsidP="00EE2C64">
      <w:pPr>
        <w:pStyle w:val="NoSpacing"/>
        <w:rPr>
          <w:color w:val="0070C0"/>
        </w:rPr>
      </w:pPr>
    </w:p>
    <w:p w:rsidR="002D680D" w:rsidRDefault="002D680D" w:rsidP="00EE2C64">
      <w:pPr>
        <w:pStyle w:val="NoSpacing"/>
      </w:pPr>
    </w:p>
    <w:p w:rsidR="002D680D" w:rsidRPr="00856646" w:rsidRDefault="002D680D" w:rsidP="00EE2C64">
      <w:pPr>
        <w:pStyle w:val="NoSpacing"/>
        <w:rPr>
          <w:b/>
          <w:bCs/>
        </w:rPr>
      </w:pPr>
      <w:r w:rsidRPr="00856646">
        <w:rPr>
          <w:b/>
          <w:bCs/>
        </w:rPr>
        <w:t>Аксессуарные команды (переключение стрелки)</w:t>
      </w:r>
    </w:p>
    <w:p w:rsidR="002D680D" w:rsidRDefault="002D680D" w:rsidP="00EE2C64">
      <w:pPr>
        <w:pStyle w:val="NoSpacing"/>
      </w:pPr>
    </w:p>
    <w:p w:rsidR="002D680D" w:rsidRDefault="002D680D" w:rsidP="00856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t xml:space="preserve">рутина для переключения стрелки делает команду </w:t>
      </w:r>
      <w:r>
        <w:rPr>
          <w:rFonts w:ascii="Times New Roman" w:hAnsi="Times New Roman" w:cs="Times New Roman"/>
          <w:b/>
          <w:bCs/>
          <w:sz w:val="24"/>
          <w:szCs w:val="24"/>
        </w:rPr>
        <w:t>Basic Accessory Decoder Packet Format</w:t>
      </w:r>
    </w:p>
    <w:p w:rsidR="002D680D" w:rsidRPr="00856646" w:rsidRDefault="002D680D" w:rsidP="008566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6646">
        <w:rPr>
          <w:lang w:val="en-US"/>
        </w:rPr>
        <w:t>(</w:t>
      </w:r>
      <w:r w:rsidRPr="008566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Extended Accessory Decoder Control Packet Format </w:t>
      </w:r>
      <w:r>
        <w:t>не</w:t>
      </w:r>
      <w:r w:rsidRPr="00856646">
        <w:rPr>
          <w:lang w:val="en-US"/>
        </w:rPr>
        <w:t xml:space="preserve"> </w:t>
      </w:r>
      <w:r>
        <w:t>реализован, но это легко добавить в код</w:t>
      </w:r>
      <w:r w:rsidRPr="00856646">
        <w:rPr>
          <w:lang w:val="en-US"/>
        </w:rPr>
        <w:t>)</w:t>
      </w:r>
    </w:p>
    <w:p w:rsidR="002D680D" w:rsidRPr="00856646" w:rsidRDefault="002D680D" w:rsidP="00EE2C64">
      <w:pPr>
        <w:pStyle w:val="NoSpacing"/>
        <w:rPr>
          <w:lang w:val="en-US"/>
        </w:rPr>
      </w:pP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//----------------------------------------------------------------------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создает команду для переключения выхода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>int</w:t>
      </w: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T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ACC</w:t>
      </w:r>
      <w:r w:rsidRPr="00AA6231">
        <w:rPr>
          <w:rFonts w:ascii="Courier New" w:hAnsi="Courier New" w:cs="Courier New"/>
          <w:color w:val="0070C0"/>
        </w:rPr>
        <w:t>_</w:t>
      </w:r>
      <w:r w:rsidRPr="00AA6231">
        <w:rPr>
          <w:rFonts w:ascii="Courier New" w:hAnsi="Courier New" w:cs="Courier New"/>
          <w:color w:val="0070C0"/>
          <w:lang w:val="en-US"/>
        </w:rPr>
        <w:t>DECODER</w:t>
      </w:r>
      <w:r w:rsidRPr="00AA6231">
        <w:rPr>
          <w:rFonts w:ascii="Courier New" w:hAnsi="Courier New" w:cs="Courier New"/>
          <w:color w:val="0070C0"/>
        </w:rPr>
        <w:t>::</w:t>
      </w:r>
      <w:r w:rsidRPr="00AA6231">
        <w:rPr>
          <w:rFonts w:ascii="Courier New" w:hAnsi="Courier New" w:cs="Courier New"/>
          <w:color w:val="0070C0"/>
          <w:lang w:val="en-US"/>
        </w:rPr>
        <w:t>SwitchOutput</w:t>
      </w:r>
      <w:r w:rsidRPr="00AA6231">
        <w:rPr>
          <w:rFonts w:ascii="Courier New" w:hAnsi="Courier New" w:cs="Courier New"/>
          <w:color w:val="0070C0"/>
        </w:rPr>
        <w:t>(</w:t>
      </w:r>
      <w:r w:rsidRPr="00AA6231">
        <w:rPr>
          <w:rFonts w:ascii="Courier New" w:hAnsi="Courier New" w:cs="Courier New"/>
          <w:color w:val="0070C0"/>
          <w:lang w:val="en-US"/>
        </w:rPr>
        <w:t>int</w:t>
      </w: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NOutput</w:t>
      </w:r>
      <w:r w:rsidRPr="00AA6231">
        <w:rPr>
          <w:rFonts w:ascii="Courier New" w:hAnsi="Courier New" w:cs="Courier New"/>
          <w:color w:val="0070C0"/>
        </w:rPr>
        <w:t xml:space="preserve">)  // </w:t>
      </w:r>
      <w:r w:rsidRPr="00AA6231">
        <w:rPr>
          <w:rFonts w:ascii="Courier New" w:hAnsi="Courier New" w:cs="Courier New"/>
          <w:color w:val="0070C0"/>
          <w:lang w:val="en-US"/>
        </w:rPr>
        <w:t>NOutput</w:t>
      </w:r>
      <w:r w:rsidRPr="00AA6231">
        <w:rPr>
          <w:rFonts w:ascii="Courier New" w:hAnsi="Courier New" w:cs="Courier New"/>
          <w:color w:val="0070C0"/>
        </w:rPr>
        <w:t xml:space="preserve"> – это номер выхода декодера, может быть = 0,1,2,3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{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byte NewState,b;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if( NOutput &gt;3 )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return -1;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//--- </w:t>
      </w:r>
      <w:r w:rsidRPr="00AA6231">
        <w:rPr>
          <w:rFonts w:ascii="Courier New" w:hAnsi="Courier New" w:cs="Courier New"/>
          <w:color w:val="0070C0"/>
        </w:rPr>
        <w:t>делаем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команду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10aa.aaaa 1AAA.CDDD</w:t>
      </w:r>
      <w:r>
        <w:rPr>
          <w:rFonts w:ascii="Courier New" w:hAnsi="Courier New" w:cs="Courier New"/>
          <w:color w:val="0070C0"/>
          <w:lang w:val="en-US"/>
        </w:rPr>
        <w:t xml:space="preserve">  ##################################################################################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               ||||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               ||||--- бит_0 байта2 направления (Red=0, Green=1)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               |||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               |+---- биты_1 и 2 - номер выхода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               +-----ДОЛЖЕН БЫТЬ=1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//     LSB    MSB ( MSB </w:t>
      </w:r>
      <w:r w:rsidRPr="00AA6231">
        <w:rPr>
          <w:rFonts w:ascii="Courier New" w:hAnsi="Courier New" w:cs="Courier New"/>
          <w:color w:val="0070C0"/>
        </w:rPr>
        <w:t>инвертированы</w:t>
      </w:r>
      <w:r w:rsidRPr="00AA6231">
        <w:rPr>
          <w:rFonts w:ascii="Courier New" w:hAnsi="Courier New" w:cs="Courier New"/>
          <w:color w:val="0070C0"/>
          <w:lang w:val="en-US"/>
        </w:rPr>
        <w:t>)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DCC_Command[NOutput].Command[0] = 0x80 | (DecAddr &amp; 0x3F);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</w:t>
      </w:r>
      <w:r w:rsidRPr="00AA6231">
        <w:rPr>
          <w:rFonts w:ascii="Courier New" w:hAnsi="Courier New" w:cs="Courier New"/>
          <w:color w:val="0070C0"/>
        </w:rPr>
        <w:t>b = (DecAddr &amp; 0x01c0)&gt;&gt;2; // 3 старших бита в старшую тетраду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 xml:space="preserve">  b = (0xff - b) &amp; 0xF0;              // инвертировать их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</w:rPr>
        <w:t xml:space="preserve">  </w:t>
      </w:r>
      <w:r w:rsidRPr="00AA6231">
        <w:rPr>
          <w:rFonts w:ascii="Courier New" w:hAnsi="Courier New" w:cs="Courier New"/>
          <w:color w:val="0070C0"/>
          <w:lang w:val="en-US"/>
        </w:rPr>
        <w:t>b = 0x88 | b;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DCC_Command[NOutput].Command[1] = b | (NOutput&lt;&lt;1) | NewState;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DCC_Command[NOutput].Len = 2;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 DCC_Command[NOutput].Prioritet = 0;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 return</w:t>
      </w:r>
      <w:r w:rsidRPr="00AA6231">
        <w:rPr>
          <w:rFonts w:ascii="Courier New" w:hAnsi="Courier New" w:cs="Courier New"/>
          <w:color w:val="0070C0"/>
        </w:rPr>
        <w:t xml:space="preserve"> </w:t>
      </w:r>
      <w:r w:rsidRPr="00AA6231">
        <w:rPr>
          <w:rFonts w:ascii="Courier New" w:hAnsi="Courier New" w:cs="Courier New"/>
          <w:color w:val="0070C0"/>
          <w:lang w:val="en-US"/>
        </w:rPr>
        <w:t>NewState</w:t>
      </w:r>
      <w:r w:rsidRPr="00AA6231">
        <w:rPr>
          <w:rFonts w:ascii="Courier New" w:hAnsi="Courier New" w:cs="Courier New"/>
          <w:color w:val="0070C0"/>
        </w:rPr>
        <w:t xml:space="preserve">; // &gt;0 </w:t>
      </w:r>
      <w:r w:rsidRPr="00AA6231">
        <w:rPr>
          <w:rFonts w:ascii="Courier New" w:hAnsi="Courier New" w:cs="Courier New"/>
          <w:color w:val="0070C0"/>
          <w:lang w:val="en-US"/>
        </w:rPr>
        <w:t>ok</w:t>
      </w:r>
    </w:p>
    <w:p w:rsidR="002D680D" w:rsidRPr="00AA6231" w:rsidRDefault="002D680D" w:rsidP="0085664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}</w:t>
      </w:r>
    </w:p>
    <w:p w:rsidR="002D680D" w:rsidRPr="00AA6231" w:rsidRDefault="002D680D" w:rsidP="00EE2C64">
      <w:pPr>
        <w:pStyle w:val="NoSpacing"/>
      </w:pPr>
    </w:p>
    <w:p w:rsidR="002D680D" w:rsidRPr="00AA6231" w:rsidRDefault="002D680D" w:rsidP="00EE2C64">
      <w:pPr>
        <w:pStyle w:val="NoSpacing"/>
      </w:pPr>
    </w:p>
    <w:p w:rsidR="002D680D" w:rsidRPr="00AA6231" w:rsidRDefault="002D680D" w:rsidP="001B4816">
      <w:pPr>
        <w:pStyle w:val="NoSpacing"/>
      </w:pPr>
    </w:p>
    <w:p w:rsidR="002D680D" w:rsidRPr="00AA6231" w:rsidRDefault="002D680D" w:rsidP="001B4816">
      <w:pPr>
        <w:pStyle w:val="NoSpacing"/>
      </w:pPr>
    </w:p>
    <w:p w:rsidR="002D680D" w:rsidRPr="00EE2C64" w:rsidRDefault="002D680D" w:rsidP="001B4816">
      <w:pPr>
        <w:pStyle w:val="NoSpacing"/>
        <w:rPr>
          <w:b/>
          <w:bCs/>
        </w:rPr>
      </w:pPr>
      <w:r w:rsidRPr="00244066">
        <w:rPr>
          <w:b/>
          <w:bCs/>
        </w:rPr>
        <w:t>Константы</w:t>
      </w:r>
      <w:r>
        <w:rPr>
          <w:b/>
          <w:bCs/>
        </w:rPr>
        <w:t xml:space="preserve"> 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команды программеру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#define PR_WHY_ARE_YOU           0x99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#define PR_SET_RS232_SPEED       0x91 //  изменить скорость RS232, 3-й байт - скорость.  (2-й - это кол-во байт в команде)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// Servise mode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#define PR_READY</w:t>
      </w:r>
      <w:r w:rsidRPr="00AA6231">
        <w:rPr>
          <w:rFonts w:ascii="Courier New" w:hAnsi="Courier New" w:cs="Courier New"/>
          <w:color w:val="0070C0"/>
        </w:rPr>
        <w:tab/>
      </w:r>
      <w:r w:rsidRPr="00AA6231">
        <w:rPr>
          <w:rFonts w:ascii="Courier New" w:hAnsi="Courier New" w:cs="Courier New"/>
          <w:color w:val="0070C0"/>
        </w:rPr>
        <w:tab/>
        <w:t xml:space="preserve"> 0x7a // проверка готовности (только если в DCC_MODE) - в ответ программер посылает PR_ACK_DCC_READY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#define PR_OPCODE_SM_COMMAND     0x70 // </w:t>
      </w:r>
      <w:r w:rsidRPr="00AA6231">
        <w:rPr>
          <w:rFonts w:ascii="Courier New" w:hAnsi="Courier New" w:cs="Courier New"/>
          <w:color w:val="0070C0"/>
        </w:rPr>
        <w:t>выполнить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команду</w:t>
      </w:r>
      <w:r w:rsidRPr="00AA6231">
        <w:rPr>
          <w:rFonts w:ascii="Courier New" w:hAnsi="Courier New" w:cs="Courier New"/>
          <w:color w:val="0070C0"/>
          <w:lang w:val="en-US"/>
        </w:rPr>
        <w:t xml:space="preserve"> Servise Mode Direct CV Addressing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#define DEC_POSITIVE_ACK         0x78 // </w:t>
      </w:r>
      <w:r w:rsidRPr="00AA6231">
        <w:rPr>
          <w:rFonts w:ascii="Courier New" w:hAnsi="Courier New" w:cs="Courier New"/>
          <w:color w:val="0070C0"/>
        </w:rPr>
        <w:t>положительно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 xml:space="preserve">#define DEC_NEGATIVE_ACK         0x79 // </w:t>
      </w:r>
      <w:r w:rsidRPr="00AA6231">
        <w:rPr>
          <w:rFonts w:ascii="Courier New" w:hAnsi="Courier New" w:cs="Courier New"/>
          <w:color w:val="0070C0"/>
        </w:rPr>
        <w:t>отрицательно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Operational mode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#define PR_OPCODE_OM_COMMAND     0x60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#define PR_SET_DCC_TIMEOUT       0x61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#define DCC_TIMEOUT              2500     // 2 байта (тики по 0.4096мс) 2500~ 1сек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#define PR_ACK_DCC_NEXT          0x61 // команда принята и можно следующую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#define PR_ACK_DCC_STOP          0x62 // команда принята следующую нельзя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#define PR_ACK_DCC_READY         0x63 // команда выполнена и можно следующую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#define PR_OVERLOAD              0xDE // программер посылает 2 байта ee,ee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#define OVERLOAD_RETURN_CODE     -100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// SCI mode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#define PR_SWITCH_TO_SCI_MODE</w:t>
      </w:r>
      <w:r w:rsidRPr="00AA6231">
        <w:rPr>
          <w:rFonts w:ascii="Courier New" w:hAnsi="Courier New" w:cs="Courier New"/>
          <w:color w:val="0070C0"/>
          <w:lang w:val="en-US"/>
        </w:rPr>
        <w:tab/>
        <w:t xml:space="preserve"> 0x80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  <w:lang w:val="en-US"/>
        </w:rPr>
      </w:pPr>
      <w:r w:rsidRPr="00AA6231">
        <w:rPr>
          <w:rFonts w:ascii="Courier New" w:hAnsi="Courier New" w:cs="Courier New"/>
          <w:color w:val="0070C0"/>
          <w:lang w:val="en-US"/>
        </w:rPr>
        <w:t>#define PR_SEND_A0B0             0x8A  // 3-</w:t>
      </w:r>
      <w:r w:rsidRPr="00AA6231">
        <w:rPr>
          <w:rFonts w:ascii="Courier New" w:hAnsi="Courier New" w:cs="Courier New"/>
          <w:color w:val="0070C0"/>
        </w:rPr>
        <w:t>й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байт</w:t>
      </w:r>
      <w:r w:rsidRPr="00AA6231">
        <w:rPr>
          <w:rFonts w:ascii="Courier New" w:hAnsi="Courier New" w:cs="Courier New"/>
          <w:color w:val="0070C0"/>
          <w:lang w:val="en-US"/>
        </w:rPr>
        <w:t xml:space="preserve"> </w:t>
      </w:r>
      <w:r w:rsidRPr="00AA6231">
        <w:rPr>
          <w:rFonts w:ascii="Courier New" w:hAnsi="Courier New" w:cs="Courier New"/>
          <w:color w:val="0070C0"/>
        </w:rPr>
        <w:t>содержит</w:t>
      </w:r>
      <w:r w:rsidRPr="00AA6231">
        <w:rPr>
          <w:rFonts w:ascii="Courier New" w:hAnsi="Courier New" w:cs="Courier New"/>
          <w:color w:val="0070C0"/>
          <w:lang w:val="en-US"/>
        </w:rPr>
        <w:t xml:space="preserve"> A0 </w:t>
      </w:r>
      <w:r w:rsidRPr="00AA6231">
        <w:rPr>
          <w:rFonts w:ascii="Courier New" w:hAnsi="Courier New" w:cs="Courier New"/>
          <w:color w:val="0070C0"/>
        </w:rPr>
        <w:t>или</w:t>
      </w:r>
      <w:r w:rsidRPr="00AA6231">
        <w:rPr>
          <w:rFonts w:ascii="Courier New" w:hAnsi="Courier New" w:cs="Courier New"/>
          <w:color w:val="0070C0"/>
          <w:lang w:val="en-US"/>
        </w:rPr>
        <w:t xml:space="preserve"> B0</w:t>
      </w:r>
    </w:p>
    <w:p w:rsidR="002D680D" w:rsidRPr="00AA6231" w:rsidRDefault="002D680D" w:rsidP="00244066">
      <w:pPr>
        <w:pStyle w:val="NoSpacing"/>
        <w:rPr>
          <w:rFonts w:ascii="Courier New" w:hAnsi="Courier New" w:cs="Courier New"/>
          <w:color w:val="0070C0"/>
        </w:rPr>
      </w:pPr>
      <w:r w:rsidRPr="00AA6231">
        <w:rPr>
          <w:rFonts w:ascii="Courier New" w:hAnsi="Courier New" w:cs="Courier New"/>
          <w:color w:val="0070C0"/>
        </w:rPr>
        <w:t>#define PR_SET_POLARITY          0x81  // 3-й байт содержит A0 или B0 - это полярность которая правильная</w:t>
      </w:r>
    </w:p>
    <w:sectPr w:rsidR="002D680D" w:rsidRPr="00AA6231" w:rsidSect="00123B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24426"/>
    <w:multiLevelType w:val="hybridMultilevel"/>
    <w:tmpl w:val="42A29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0553F"/>
    <w:multiLevelType w:val="hybridMultilevel"/>
    <w:tmpl w:val="06961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213C0"/>
    <w:multiLevelType w:val="hybridMultilevel"/>
    <w:tmpl w:val="996A0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634"/>
    <w:rsid w:val="00085B03"/>
    <w:rsid w:val="00123B8F"/>
    <w:rsid w:val="001B4816"/>
    <w:rsid w:val="001B51D7"/>
    <w:rsid w:val="00244066"/>
    <w:rsid w:val="002A14B4"/>
    <w:rsid w:val="002D680D"/>
    <w:rsid w:val="002F2AFA"/>
    <w:rsid w:val="00302D8A"/>
    <w:rsid w:val="004810A6"/>
    <w:rsid w:val="004D57C7"/>
    <w:rsid w:val="006256AF"/>
    <w:rsid w:val="006601A5"/>
    <w:rsid w:val="006A7FDA"/>
    <w:rsid w:val="006B4634"/>
    <w:rsid w:val="007E6C93"/>
    <w:rsid w:val="008238CA"/>
    <w:rsid w:val="00856646"/>
    <w:rsid w:val="009F0CC7"/>
    <w:rsid w:val="00A65C7B"/>
    <w:rsid w:val="00AA6231"/>
    <w:rsid w:val="00AF6DEC"/>
    <w:rsid w:val="00B07B30"/>
    <w:rsid w:val="00C95598"/>
    <w:rsid w:val="00D23A89"/>
    <w:rsid w:val="00E13855"/>
    <w:rsid w:val="00E417F6"/>
    <w:rsid w:val="00E93AAB"/>
    <w:rsid w:val="00EE1D22"/>
    <w:rsid w:val="00EE2C64"/>
    <w:rsid w:val="00F30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F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85B03"/>
    <w:rPr>
      <w:rFonts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127</TotalTime>
  <Pages>24</Pages>
  <Words>4387</Words>
  <Characters>25007</Characters>
  <Application>Microsoft Office Outlook</Application>
  <DocSecurity>0</DocSecurity>
  <Lines>0</Lines>
  <Paragraphs>0</Paragraphs>
  <ScaleCrop>false</ScaleCrop>
  <Company>Коралл-Телеком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Gutnikov (Coral Telecom)</dc:creator>
  <cp:keywords/>
  <dc:description/>
  <cp:lastModifiedBy>master</cp:lastModifiedBy>
  <cp:revision>8</cp:revision>
  <dcterms:created xsi:type="dcterms:W3CDTF">2017-04-26T07:54:00Z</dcterms:created>
  <dcterms:modified xsi:type="dcterms:W3CDTF">2017-05-04T10:23:00Z</dcterms:modified>
</cp:coreProperties>
</file>